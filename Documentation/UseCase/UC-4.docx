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E79A201031D742DCA9BCEEADEF8E7F5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1A2CB6" w:rsidP="001A2CB6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UC-4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DCFB29A539C6454BAAD3F7F0B148C81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1A2CB6" w:rsidP="001A2CB6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Diskuss – Rejoindre un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272269ECB7F846AB93699B7FBDB6C188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1A2CB6" w:rsidP="001A2CB6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Un utilisateur désire rejoindre un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A4D9DEDE2D764531A2764AA83764573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1A2CB6" w:rsidP="001A2CB6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A714CD2AE8DE4D18A13CA69C9E36E14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1A2CB6" w:rsidP="001A2CB6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est connecté sur le client.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586B8C1EC52F43C18FE7D005FAE919B4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626127721"/>
                <w:placeholder>
                  <w:docPart w:val="A89496EF3B7E4A6488BB7A93976AEC33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1A2CB6" w:rsidP="004F7E83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L’utilisateur a pu rejoindre le channel et peut envoyer / recevoir les messages dans ce dernier.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C50D2954222A40C1B9B064243E036DFA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4F6056" w:rsidRPr="004F6056" w:rsidRDefault="004F6056" w:rsidP="004F6056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choisi le channel qu’il veut rejoindre</w:t>
                </w:r>
              </w:p>
              <w:p w:rsidR="006A5D2F" w:rsidRPr="004F6056" w:rsidRDefault="004F6056" w:rsidP="004F6056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reçoit la requête et l’ajoute sur le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225606088"/>
              <w:placeholder>
                <w:docPart w:val="085ACF5497484E81914A0756FD003D84"/>
              </w:placeholder>
            </w:sdtPr>
            <w:sdtEndPr>
              <w:rPr>
                <w:rFonts w:asciiTheme="minorHAnsi" w:hAnsiTheme="minorHAnsi" w:cs="Times New Roman"/>
                <w:sz w:val="24"/>
                <w:szCs w:val="20"/>
              </w:rPr>
            </w:sdtEndPr>
            <w:sdtContent>
              <w:p w:rsidR="004F6056" w:rsidRDefault="004F6056" w:rsidP="004F6056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4F6056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4F6056" w:rsidRDefault="004F6056" w:rsidP="004F6056">
                <w:pPr>
                  <w:pStyle w:val="Paragraphedeliste"/>
                  <w:numPr>
                    <w:ilvl w:val="0"/>
                    <w:numId w:val="4"/>
                  </w:numPr>
                </w:pPr>
                <w:r>
                  <w:t>Le channel a été supprimé</w:t>
                </w:r>
              </w:p>
              <w:p w:rsidR="004F6056" w:rsidRDefault="004F6056" w:rsidP="004F6056"/>
              <w:p w:rsidR="004F6056" w:rsidRDefault="004F6056" w:rsidP="004F6056">
                <w:r>
                  <w:t>2</w:t>
                </w:r>
                <w:r w:rsidRPr="004F6056">
                  <w:rPr>
                    <w:vertAlign w:val="superscript"/>
                  </w:rPr>
                  <w:t>e</w:t>
                </w:r>
                <w:r>
                  <w:t xml:space="preserve"> scénario :</w:t>
                </w:r>
              </w:p>
              <w:p w:rsidR="004F6056" w:rsidRDefault="004F6056" w:rsidP="004F6056">
                <w:pPr>
                  <w:pStyle w:val="Paragraphedeliste"/>
                  <w:numPr>
                    <w:ilvl w:val="0"/>
                    <w:numId w:val="6"/>
                  </w:numPr>
                </w:pPr>
              </w:p>
            </w:sdtContent>
          </w:sdt>
          <w:p w:rsidR="00B03219" w:rsidRPr="004F6056" w:rsidRDefault="004F6056" w:rsidP="004F6056">
            <w:pPr>
              <w:pStyle w:val="Paragraphedeliste"/>
              <w:numPr>
                <w:ilvl w:val="0"/>
                <w:numId w:val="6"/>
              </w:numPr>
            </w:pPr>
            <w:r>
              <w:t>Le serveur ne répond plus</w:t>
            </w:r>
            <w:bookmarkStart w:id="0" w:name="_GoBack"/>
            <w:bookmarkEnd w:id="0"/>
          </w:p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2813EBF48B714EC2818CB49B9040395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1A2CB6" w:rsidP="001A2CB6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E4BDF50D5B7D4D44B10D1992CD598CEE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1A2CB6" w:rsidP="001A2CB6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099C0B25594E4AE8B6E2C2B3ED965FC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1A2CB6" w:rsidP="001A2CB6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15.08.2017 / 1.0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5C5A"/>
    <w:multiLevelType w:val="hybridMultilevel"/>
    <w:tmpl w:val="114CDDA6"/>
    <w:lvl w:ilvl="0" w:tplc="86248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95CCC"/>
    <w:multiLevelType w:val="hybridMultilevel"/>
    <w:tmpl w:val="9C748C1C"/>
    <w:lvl w:ilvl="0" w:tplc="C1289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619E1"/>
    <w:multiLevelType w:val="hybridMultilevel"/>
    <w:tmpl w:val="22CEA17C"/>
    <w:lvl w:ilvl="0" w:tplc="72D49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A4E9E"/>
    <w:multiLevelType w:val="hybridMultilevel"/>
    <w:tmpl w:val="A6B4DFEA"/>
    <w:lvl w:ilvl="0" w:tplc="C1289B2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623B2"/>
    <w:multiLevelType w:val="hybridMultilevel"/>
    <w:tmpl w:val="DE06270E"/>
    <w:lvl w:ilvl="0" w:tplc="86248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B6"/>
    <w:rsid w:val="00132A1D"/>
    <w:rsid w:val="00183928"/>
    <w:rsid w:val="001A2CB6"/>
    <w:rsid w:val="00490B48"/>
    <w:rsid w:val="004F6056"/>
    <w:rsid w:val="004F7E83"/>
    <w:rsid w:val="006A5D2F"/>
    <w:rsid w:val="00736CE6"/>
    <w:rsid w:val="009922C7"/>
    <w:rsid w:val="00AB3697"/>
    <w:rsid w:val="00B03219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24F8D2"/>
  <w15:chartTrackingRefBased/>
  <w15:docId w15:val="{AF00E7A6-3BF0-4BA6-BB45-2C9C9A03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9A201031D742DCA9BCEEADEF8E7F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F534C5-1AE4-4B11-920D-D6E776501793}"/>
      </w:docPartPr>
      <w:docPartBody>
        <w:p w:rsidR="00000000" w:rsidRDefault="00841AAD">
          <w:pPr>
            <w:pStyle w:val="E79A201031D742DCA9BCEEADEF8E7F55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DCFB29A539C6454BAAD3F7F0B148C8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8B7D3F-A1E2-43A1-B9A9-44242082FFB5}"/>
      </w:docPartPr>
      <w:docPartBody>
        <w:p w:rsidR="00000000" w:rsidRDefault="00841AAD">
          <w:pPr>
            <w:pStyle w:val="DCFB29A539C6454BAAD3F7F0B148C815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272269ECB7F846AB93699B7FBDB6C1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E37619-6F33-4793-9946-E66AA90C16E1}"/>
      </w:docPartPr>
      <w:docPartBody>
        <w:p w:rsidR="00000000" w:rsidRDefault="00841AAD">
          <w:pPr>
            <w:pStyle w:val="272269ECB7F846AB93699B7FBDB6C188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A4D9DEDE2D764531A2764AA8376457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44A1AF-72C4-4431-985E-3D52F7BA9023}"/>
      </w:docPartPr>
      <w:docPartBody>
        <w:p w:rsidR="00000000" w:rsidRDefault="00841AAD">
          <w:pPr>
            <w:pStyle w:val="A4D9DEDE2D764531A2764AA83764573D"/>
          </w:pPr>
          <w:r w:rsidRPr="004F7E83">
            <w:rPr>
              <w:rStyle w:val="Textedelespacerserv"/>
              <w:rFonts w:eastAsiaTheme="minorHAnsi"/>
            </w:rPr>
            <w:t xml:space="preserve">Une personne, un </w:t>
          </w:r>
          <w:r w:rsidRPr="004F7E83">
            <w:rPr>
              <w:rStyle w:val="Textedelespacerserv"/>
              <w:rFonts w:eastAsiaTheme="minorHAnsi"/>
            </w:rPr>
            <w:t>logiciel ou un périphérique qui interagit avec notre système.</w:t>
          </w:r>
        </w:p>
      </w:docPartBody>
    </w:docPart>
    <w:docPart>
      <w:docPartPr>
        <w:name w:val="A714CD2AE8DE4D18A13CA69C9E36E1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BC3915-B25F-4346-A51D-4AF050C1720C}"/>
      </w:docPartPr>
      <w:docPartBody>
        <w:p w:rsidR="00000000" w:rsidRDefault="00841AAD">
          <w:pPr>
            <w:pStyle w:val="A714CD2AE8DE4D18A13CA69C9E36E145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586B8C1EC52F43C18FE7D005FAE919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710555-8583-4CE4-9ED9-FDCE826A9BA6}"/>
      </w:docPartPr>
      <w:docPartBody>
        <w:p w:rsidR="00000000" w:rsidRDefault="00841AAD">
          <w:pPr>
            <w:pStyle w:val="586B8C1EC52F43C18FE7D005FAE919B4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C50D2954222A40C1B9B064243E036D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F10177-82BE-41ED-BD34-0B45E38C007D}"/>
      </w:docPartPr>
      <w:docPartBody>
        <w:p w:rsidR="00000000" w:rsidRDefault="00841AAD">
          <w:pPr>
            <w:pStyle w:val="C50D2954222A40C1B9B064243E036DFA"/>
          </w:pPr>
          <w:r w:rsidRPr="004F7E83">
            <w:rPr>
              <w:rStyle w:val="Textedelespacerserv"/>
              <w:rFonts w:eastAsiaTheme="minorHAnsi"/>
            </w:rPr>
            <w:t>Décrit toutes les étapes de traitement po</w:t>
          </w:r>
          <w:r w:rsidRPr="004F7E83">
            <w:rPr>
              <w:rStyle w:val="Textedelespacerserv"/>
              <w:rFonts w:eastAsiaTheme="minorHAnsi"/>
            </w:rPr>
            <w:t>ur aller des préconditions aux postconditions quand tout se passe bien</w:t>
          </w:r>
        </w:p>
      </w:docPartBody>
    </w:docPart>
    <w:docPart>
      <w:docPartPr>
        <w:name w:val="085ACF5497484E81914A0756FD003D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ACC802-D152-4CED-9F70-F9B844E25293}"/>
      </w:docPartPr>
      <w:docPartBody>
        <w:p w:rsidR="00000000" w:rsidRDefault="00841AAD">
          <w:pPr>
            <w:pStyle w:val="085ACF5497484E81914A0756FD003D84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2813EBF48B714EC2818CB49B904039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853F21-3212-4AD8-9C7B-EEE185927C67}"/>
      </w:docPartPr>
      <w:docPartBody>
        <w:p w:rsidR="00000000" w:rsidRDefault="00841AAD">
          <w:pPr>
            <w:pStyle w:val="2813EBF48B714EC2818CB49B9040395D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E4BDF50D5B7D4D44B10D1992CD598C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DA71B0-26C6-41A7-A69D-0A93F362037E}"/>
      </w:docPartPr>
      <w:docPartBody>
        <w:p w:rsidR="00000000" w:rsidRDefault="00841AAD">
          <w:pPr>
            <w:pStyle w:val="E4BDF50D5B7D4D44B10D1992CD598CEE"/>
          </w:pPr>
          <w:r w:rsidRPr="004F7E83">
            <w:rPr>
              <w:rStyle w:val="Textedelespacerserv"/>
              <w:rFonts w:eastAsiaTheme="minorHAnsi"/>
            </w:rPr>
            <w:t>Qui est l’auteur du Use Case au se</w:t>
          </w:r>
          <w:r w:rsidRPr="004F7E83">
            <w:rPr>
              <w:rStyle w:val="Textedelespacerserv"/>
              <w:rFonts w:eastAsiaTheme="minorHAnsi"/>
            </w:rPr>
            <w:t>in du team de développement</w:t>
          </w:r>
        </w:p>
      </w:docPartBody>
    </w:docPart>
    <w:docPart>
      <w:docPartPr>
        <w:name w:val="099C0B25594E4AE8B6E2C2B3ED965F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278343-6690-4798-A9F2-22EA71BF235C}"/>
      </w:docPartPr>
      <w:docPartBody>
        <w:p w:rsidR="00000000" w:rsidRDefault="00841AAD">
          <w:pPr>
            <w:pStyle w:val="099C0B25594E4AE8B6E2C2B3ED965FC0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  <w:docPart>
      <w:docPartPr>
        <w:name w:val="A89496EF3B7E4A6488BB7A93976AEC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D835A1-C74C-401F-8E47-AA86DC8266BF}"/>
      </w:docPartPr>
      <w:docPartBody>
        <w:p w:rsidR="00000000" w:rsidRDefault="00841AAD" w:rsidP="00841AAD">
          <w:pPr>
            <w:pStyle w:val="A89496EF3B7E4A6488BB7A93976AEC33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AD"/>
    <w:rsid w:val="0084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41AAD"/>
    <w:rPr>
      <w:color w:val="808080"/>
    </w:rPr>
  </w:style>
  <w:style w:type="paragraph" w:customStyle="1" w:styleId="E79A201031D742DCA9BCEEADEF8E7F55">
    <w:name w:val="E79A201031D742DCA9BCEEADEF8E7F55"/>
  </w:style>
  <w:style w:type="paragraph" w:customStyle="1" w:styleId="DCFB29A539C6454BAAD3F7F0B148C815">
    <w:name w:val="DCFB29A539C6454BAAD3F7F0B148C815"/>
  </w:style>
  <w:style w:type="paragraph" w:customStyle="1" w:styleId="272269ECB7F846AB93699B7FBDB6C188">
    <w:name w:val="272269ECB7F846AB93699B7FBDB6C188"/>
  </w:style>
  <w:style w:type="paragraph" w:customStyle="1" w:styleId="A4D9DEDE2D764531A2764AA83764573D">
    <w:name w:val="A4D9DEDE2D764531A2764AA83764573D"/>
  </w:style>
  <w:style w:type="paragraph" w:customStyle="1" w:styleId="A714CD2AE8DE4D18A13CA69C9E36E145">
    <w:name w:val="A714CD2AE8DE4D18A13CA69C9E36E145"/>
  </w:style>
  <w:style w:type="paragraph" w:customStyle="1" w:styleId="586B8C1EC52F43C18FE7D005FAE919B4">
    <w:name w:val="586B8C1EC52F43C18FE7D005FAE919B4"/>
  </w:style>
  <w:style w:type="paragraph" w:customStyle="1" w:styleId="C50D2954222A40C1B9B064243E036DFA">
    <w:name w:val="C50D2954222A40C1B9B064243E036DFA"/>
  </w:style>
  <w:style w:type="paragraph" w:customStyle="1" w:styleId="085ACF5497484E81914A0756FD003D84">
    <w:name w:val="085ACF5497484E81914A0756FD003D84"/>
  </w:style>
  <w:style w:type="paragraph" w:customStyle="1" w:styleId="2813EBF48B714EC2818CB49B9040395D">
    <w:name w:val="2813EBF48B714EC2818CB49B9040395D"/>
  </w:style>
  <w:style w:type="paragraph" w:customStyle="1" w:styleId="E4BDF50D5B7D4D44B10D1992CD598CEE">
    <w:name w:val="E4BDF50D5B7D4D44B10D1992CD598CEE"/>
  </w:style>
  <w:style w:type="paragraph" w:customStyle="1" w:styleId="099C0B25594E4AE8B6E2C2B3ED965FC0">
    <w:name w:val="099C0B25594E4AE8B6E2C2B3ED965FC0"/>
  </w:style>
  <w:style w:type="paragraph" w:customStyle="1" w:styleId="A89496EF3B7E4A6488BB7A93976AEC33">
    <w:name w:val="A89496EF3B7E4A6488BB7A93976AEC33"/>
    <w:rsid w:val="00841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template-usecase-7.dotx</Template>
  <TotalTime>6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2</cp:revision>
  <dcterms:created xsi:type="dcterms:W3CDTF">2017-08-15T09:59:00Z</dcterms:created>
  <dcterms:modified xsi:type="dcterms:W3CDTF">2017-08-15T10:05:00Z</dcterms:modified>
</cp:coreProperties>
</file>