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22D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576F92F0C37042E48622F7C1B3651073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UC-2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BC39F6F4821A4A6AB767610066DF53FE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Diskuss – Envoie un message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C0E87EC53AD8481683F8F0982D2BF89E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Un utilisateur envoie un message privé à un autre utilisateur ou dans un channel.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1576CF7D78B947EF80B42B95845AE92E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22D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519253BD16264C8ABC781E128F8A1E0C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ED728F" w:rsidP="00ED728F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est connecté au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22D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4455BC4BC1B241F29ADCA6CF35CC6D9C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ED728F" w:rsidP="00ED728F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a envoyé un message à un utilisateur ou à un channel.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94E289FC823D4802A16313A4B4639A28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ED728F" w:rsidRPr="00ED728F" w:rsidRDefault="00ED728F" w:rsidP="00ED728F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envoie un message</w:t>
                </w:r>
              </w:p>
              <w:p w:rsidR="006A5D2F" w:rsidRPr="00ED728F" w:rsidRDefault="00ED728F" w:rsidP="00ED728F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serveur reçoit la requête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tc>
          <w:tcPr>
            <w:tcW w:w="3782" w:type="pct"/>
            <w:shd w:val="clear" w:color="auto" w:fill="FFFFFF"/>
            <w:vAlign w:val="center"/>
          </w:tcPr>
          <w:sdt>
            <w:sdtPr>
              <w:rPr>
                <w:rFonts w:ascii="Arial" w:hAnsi="Arial" w:cs="Arial"/>
                <w:sz w:val="22"/>
                <w:szCs w:val="22"/>
              </w:rPr>
              <w:id w:val="-1225606088"/>
              <w:placeholder>
                <w:docPart w:val="5F6EE55DADB34298A6459B9515086803"/>
              </w:placeholder>
            </w:sdtPr>
            <w:sdtEndPr>
              <w:rPr>
                <w:rFonts w:asciiTheme="minorHAnsi" w:hAnsiTheme="minorHAnsi" w:cs="Times New Roman"/>
                <w:sz w:val="24"/>
                <w:szCs w:val="20"/>
              </w:rPr>
            </w:sdtEndPr>
            <w:sdtContent>
              <w:p w:rsidR="00ED728F" w:rsidRDefault="00ED728F" w:rsidP="00ED728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ED728F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ED728F" w:rsidRPr="00ED728F" w:rsidRDefault="00ED728F" w:rsidP="00ED728F">
                <w:pPr>
                  <w:pStyle w:val="Paragraphedeliste"/>
                  <w:numPr>
                    <w:ilvl w:val="0"/>
                    <w:numId w:val="4"/>
                  </w:numPr>
                </w:pPr>
                <w:r>
                  <w:t>Le serveur ne répond plus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5CEE50E1D16A49FAA71BDCC813B48939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développement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22D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1E1AB068FBE847B1B46C122322C5E851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22D0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5473A0BB14D842AC9CC02211FC8B51C9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A6467" w:rsidP="00BA6467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15.08.2017 / 1.0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E58CC"/>
    <w:multiLevelType w:val="hybridMultilevel"/>
    <w:tmpl w:val="920672FA"/>
    <w:lvl w:ilvl="0" w:tplc="B4DE360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03041"/>
    <w:multiLevelType w:val="hybridMultilevel"/>
    <w:tmpl w:val="F8127F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F6B8A"/>
    <w:multiLevelType w:val="hybridMultilevel"/>
    <w:tmpl w:val="EED066B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05"/>
    <w:rsid w:val="00132A1D"/>
    <w:rsid w:val="00183928"/>
    <w:rsid w:val="00490B48"/>
    <w:rsid w:val="004F7E83"/>
    <w:rsid w:val="00622D05"/>
    <w:rsid w:val="006A5D2F"/>
    <w:rsid w:val="00736CE6"/>
    <w:rsid w:val="009922C7"/>
    <w:rsid w:val="00AB3697"/>
    <w:rsid w:val="00B03219"/>
    <w:rsid w:val="00BA6467"/>
    <w:rsid w:val="00E32889"/>
    <w:rsid w:val="00ED728F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11783FDE"/>
  <w15:chartTrackingRefBased/>
  <w15:docId w15:val="{EF6D0288-5DF4-457C-847F-D5AEEA00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6F92F0C37042E48622F7C1B36510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7033D0-57A2-4756-859E-04548617E8AB}"/>
      </w:docPartPr>
      <w:docPartBody>
        <w:p w:rsidR="00CD0C7C" w:rsidRDefault="00CD0C7C">
          <w:pPr>
            <w:pStyle w:val="576F92F0C37042E48622F7C1B3651073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BC39F6F4821A4A6AB767610066DF53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173F02-EFF6-4477-A621-4386EFD1104F}"/>
      </w:docPartPr>
      <w:docPartBody>
        <w:p w:rsidR="00CD0C7C" w:rsidRDefault="00CD0C7C">
          <w:pPr>
            <w:pStyle w:val="BC39F6F4821A4A6AB767610066DF53FE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C0E87EC53AD8481683F8F0982D2BF8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C1B797-0749-40B6-B998-1BAF74A7DA22}"/>
      </w:docPartPr>
      <w:docPartBody>
        <w:p w:rsidR="00CD0C7C" w:rsidRDefault="00CD0C7C">
          <w:pPr>
            <w:pStyle w:val="C0E87EC53AD8481683F8F0982D2BF89E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1576CF7D78B947EF80B42B95845AE9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B030C5-A9CF-4AFE-854F-DF63009D9F72}"/>
      </w:docPartPr>
      <w:docPartBody>
        <w:p w:rsidR="00CD0C7C" w:rsidRDefault="00CD0C7C">
          <w:pPr>
            <w:pStyle w:val="1576CF7D78B947EF80B42B95845AE92E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519253BD16264C8ABC781E128F8A1E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BFA892-7803-41CB-8CCF-9D364688CA2E}"/>
      </w:docPartPr>
      <w:docPartBody>
        <w:p w:rsidR="00CD0C7C" w:rsidRDefault="00CD0C7C">
          <w:pPr>
            <w:pStyle w:val="519253BD16264C8ABC781E128F8A1E0C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4455BC4BC1B241F29ADCA6CF35CC6D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547B4B-BFB8-4EB1-901D-2CE8D3279282}"/>
      </w:docPartPr>
      <w:docPartBody>
        <w:p w:rsidR="00CD0C7C" w:rsidRDefault="00CD0C7C">
          <w:pPr>
            <w:pStyle w:val="4455BC4BC1B241F29ADCA6CF35CC6D9C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94E289FC823D4802A16313A4B4639A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196C67-1FF6-402A-91B6-F4EB887ED21C}"/>
      </w:docPartPr>
      <w:docPartBody>
        <w:p w:rsidR="00CD0C7C" w:rsidRDefault="00CD0C7C">
          <w:pPr>
            <w:pStyle w:val="94E289FC823D4802A16313A4B4639A28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5F6EE55DADB34298A6459B95150868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FD84CC-CD34-4430-9445-48B299B2D84E}"/>
      </w:docPartPr>
      <w:docPartBody>
        <w:p w:rsidR="00CD0C7C" w:rsidRDefault="00CD0C7C">
          <w:pPr>
            <w:pStyle w:val="5F6EE55DADB34298A6459B9515086803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5CEE50E1D16A49FAA71BDCC813B489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EB587F-D184-403B-97E8-8478D416281A}"/>
      </w:docPartPr>
      <w:docPartBody>
        <w:p w:rsidR="00CD0C7C" w:rsidRDefault="00CD0C7C">
          <w:pPr>
            <w:pStyle w:val="5CEE50E1D16A49FAA71BDCC813B48939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1E1AB068FBE847B1B46C122322C5E8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A8CC25-DD95-459C-B544-FEA20D1658A3}"/>
      </w:docPartPr>
      <w:docPartBody>
        <w:p w:rsidR="00CD0C7C" w:rsidRDefault="00CD0C7C">
          <w:pPr>
            <w:pStyle w:val="1E1AB068FBE847B1B46C122322C5E851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5473A0BB14D842AC9CC02211FC8B51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FB82C3-54C6-45C2-A947-5CE70A7D39E1}"/>
      </w:docPartPr>
      <w:docPartBody>
        <w:p w:rsidR="00CD0C7C" w:rsidRDefault="00CD0C7C">
          <w:pPr>
            <w:pStyle w:val="5473A0BB14D842AC9CC02211FC8B51C9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7C"/>
    <w:rsid w:val="00CD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576F92F0C37042E48622F7C1B3651073">
    <w:name w:val="576F92F0C37042E48622F7C1B3651073"/>
  </w:style>
  <w:style w:type="paragraph" w:customStyle="1" w:styleId="BC39F6F4821A4A6AB767610066DF53FE">
    <w:name w:val="BC39F6F4821A4A6AB767610066DF53FE"/>
  </w:style>
  <w:style w:type="paragraph" w:customStyle="1" w:styleId="C0E87EC53AD8481683F8F0982D2BF89E">
    <w:name w:val="C0E87EC53AD8481683F8F0982D2BF89E"/>
  </w:style>
  <w:style w:type="paragraph" w:customStyle="1" w:styleId="1576CF7D78B947EF80B42B95845AE92E">
    <w:name w:val="1576CF7D78B947EF80B42B95845AE92E"/>
  </w:style>
  <w:style w:type="paragraph" w:customStyle="1" w:styleId="519253BD16264C8ABC781E128F8A1E0C">
    <w:name w:val="519253BD16264C8ABC781E128F8A1E0C"/>
  </w:style>
  <w:style w:type="paragraph" w:customStyle="1" w:styleId="4455BC4BC1B241F29ADCA6CF35CC6D9C">
    <w:name w:val="4455BC4BC1B241F29ADCA6CF35CC6D9C"/>
  </w:style>
  <w:style w:type="paragraph" w:customStyle="1" w:styleId="94E289FC823D4802A16313A4B4639A28">
    <w:name w:val="94E289FC823D4802A16313A4B4639A28"/>
  </w:style>
  <w:style w:type="paragraph" w:customStyle="1" w:styleId="5F6EE55DADB34298A6459B9515086803">
    <w:name w:val="5F6EE55DADB34298A6459B9515086803"/>
  </w:style>
  <w:style w:type="paragraph" w:customStyle="1" w:styleId="5CEE50E1D16A49FAA71BDCC813B48939">
    <w:name w:val="5CEE50E1D16A49FAA71BDCC813B48939"/>
  </w:style>
  <w:style w:type="paragraph" w:customStyle="1" w:styleId="1E1AB068FBE847B1B46C122322C5E851">
    <w:name w:val="1E1AB068FBE847B1B46C122322C5E851"/>
  </w:style>
  <w:style w:type="paragraph" w:customStyle="1" w:styleId="5473A0BB14D842AC9CC02211FC8B51C9">
    <w:name w:val="5473A0BB14D842AC9CC02211FC8B51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template-usecase-4.dotx</Template>
  <TotalTime>20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2</cp:revision>
  <dcterms:created xsi:type="dcterms:W3CDTF">2017-08-15T08:59:00Z</dcterms:created>
  <dcterms:modified xsi:type="dcterms:W3CDTF">2017-08-15T09:48:00Z</dcterms:modified>
</cp:coreProperties>
</file>