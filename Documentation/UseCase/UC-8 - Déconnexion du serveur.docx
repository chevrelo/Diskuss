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Ind w:w="20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06"/>
        <w:gridCol w:w="6850"/>
      </w:tblGrid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vAlign w:val="center"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387874254"/>
            <w:placeholder>
              <w:docPart w:val="A816847CB0F645FA8325CD8A8C25EDCC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048F4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UC-8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Titre: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990706606"/>
            <w:placeholder>
              <w:docPart w:val="2F9B0CAF7A5D4F758C01D00178491D05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A1690" w:rsidP="004048F4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 xml:space="preserve">Diskuss – </w:t>
                </w:r>
                <w:r w:rsidR="004048F4">
                  <w:rPr>
                    <w:rFonts w:ascii="Arial" w:hAnsi="Arial" w:cs="Arial"/>
                    <w:sz w:val="22"/>
                    <w:szCs w:val="22"/>
                  </w:rPr>
                  <w:t>Déconnexion du serveur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06128686"/>
            <w:placeholder>
              <w:docPart w:val="80F59B2AC7184AE1B2A9A01EE94A9154"/>
            </w:placeholder>
          </w:sdtPr>
          <w:sdtEndPr/>
          <w:sdtContent>
            <w:sdt>
              <w:sdtPr>
                <w:rPr>
                  <w:rFonts w:ascii="Arial" w:hAnsi="Arial" w:cs="Arial"/>
                  <w:sz w:val="22"/>
                  <w:szCs w:val="22"/>
                  <w:lang w:val="fr-CH"/>
                </w:rPr>
                <w:id w:val="-490028914"/>
                <w:placeholder>
                  <w:docPart w:val="F63ACDD69ED446C9AEF6B1D736EB4F33"/>
                </w:placeholder>
              </w:sdtPr>
              <w:sdtEndPr/>
              <w:sdtContent>
                <w:tc>
                  <w:tcPr>
                    <w:tcW w:w="3782" w:type="pct"/>
                    <w:shd w:val="clear" w:color="auto" w:fill="FFFFFF"/>
                    <w:vAlign w:val="center"/>
                    <w:hideMark/>
                  </w:tcPr>
                  <w:p w:rsidR="006A5D2F" w:rsidRPr="00B03219" w:rsidRDefault="00495ED2" w:rsidP="004048F4">
                    <w:pP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  <w:t xml:space="preserve">L’utilisateur décide de </w:t>
                    </w:r>
                    <w:r w:rsidR="004048F4"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  <w:t>se déconnecter</w:t>
                    </w:r>
                  </w:p>
                </w:tc>
              </w:sdtContent>
            </w:sdt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4F7E8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Act</w:t>
            </w:r>
            <w:r w:rsidR="004F7E83">
              <w:rPr>
                <w:rFonts w:ascii="Arial" w:hAnsi="Arial" w:cs="Arial"/>
                <w:sz w:val="22"/>
                <w:szCs w:val="22"/>
              </w:rPr>
              <w:t>eu</w:t>
            </w:r>
            <w:r w:rsidRPr="00B03219">
              <w:rPr>
                <w:rFonts w:ascii="Arial" w:hAnsi="Arial" w:cs="Arial"/>
                <w:sz w:val="22"/>
                <w:szCs w:val="22"/>
              </w:rPr>
              <w:t>r principal: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04720123"/>
            <w:placeholder>
              <w:docPart w:val="1D956EADC0674631894524881275A742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A1690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Client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Préconditions: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919413431"/>
            <w:placeholder>
              <w:docPart w:val="1D655B033238497F8545A803EAF998A0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048F4" w:rsidP="004048F4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L’utilisateur est connecté au client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Postconditions: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490317546"/>
            <w:placeholder>
              <w:docPart w:val="457C4D6CC44A4A3A9431F2D4727293A3"/>
            </w:placeholder>
          </w:sdtPr>
          <w:sdtEndPr/>
          <w:sdtContent>
            <w:sdt>
              <w:sdtPr>
                <w:rPr>
                  <w:rFonts w:ascii="Arial" w:hAnsi="Arial" w:cs="Arial"/>
                  <w:sz w:val="22"/>
                  <w:szCs w:val="22"/>
                  <w:lang w:val="fr-CH"/>
                </w:rPr>
                <w:id w:val="-1537260752"/>
                <w:placeholder>
                  <w:docPart w:val="84D43B2F2A304E80BE6CD5C4D2171781"/>
                </w:placeholder>
              </w:sdtPr>
              <w:sdtEndPr/>
              <w:sdtContent>
                <w:tc>
                  <w:tcPr>
                    <w:tcW w:w="3782" w:type="pct"/>
                    <w:shd w:val="clear" w:color="auto" w:fill="FFFFFF"/>
                    <w:vAlign w:val="center"/>
                    <w:hideMark/>
                  </w:tcPr>
                  <w:p w:rsidR="006A5D2F" w:rsidRPr="00B03219" w:rsidRDefault="00495ED2" w:rsidP="004048F4">
                    <w:pP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  <w:t>L’utilisateur sera déconnecté du</w:t>
                    </w:r>
                    <w:r w:rsidR="004048F4"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  <w:t xml:space="preserve"> serveur</w:t>
                    </w:r>
                  </w:p>
                </w:tc>
              </w:sdtContent>
            </w:sdt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Scénario nominal:</w:t>
            </w:r>
          </w:p>
        </w:tc>
        <w:sdt>
          <w:sdtPr>
            <w:id w:val="-1457167596"/>
            <w:placeholder>
              <w:docPart w:val="C90B2770B2D343CC89A25C7F5E9468D6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4048F4" w:rsidRPr="004048F4" w:rsidRDefault="00495ED2" w:rsidP="004048F4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L’utilisateur</w:t>
                </w:r>
                <w:r w:rsidR="00AA1690">
                  <w:t xml:space="preserve"> click sur le bouton</w:t>
                </w:r>
                <w:r w:rsidR="004048F4">
                  <w:t xml:space="preserve"> quitter l’application</w:t>
                </w:r>
              </w:p>
              <w:p w:rsidR="006A5D2F" w:rsidRPr="00AA1690" w:rsidRDefault="004048F4" w:rsidP="004048F4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L’utilisateur sera déconnecté du serveur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</w:tcPr>
          <w:p w:rsidR="00B03219" w:rsidRPr="00B03219" w:rsidRDefault="00B03219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Scénarios alternatifs 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225606088"/>
            <w:placeholder>
              <w:docPart w:val="977046B2F6F942DD93401E353B66A329"/>
            </w:placeholder>
          </w:sdtPr>
          <w:sdtEndPr>
            <w:rPr>
              <w:rFonts w:asciiTheme="minorHAnsi" w:hAnsiTheme="minorHAnsi" w:cs="Times New Roman"/>
              <w:sz w:val="24"/>
              <w:szCs w:val="20"/>
            </w:rPr>
          </w:sdtEndPr>
          <w:sdtContent>
            <w:tc>
              <w:tcPr>
                <w:tcW w:w="3782" w:type="pct"/>
                <w:shd w:val="clear" w:color="auto" w:fill="FFFFFF"/>
                <w:vAlign w:val="center"/>
              </w:tcPr>
              <w:p w:rsidR="00AA1690" w:rsidRDefault="00AA1690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1</w:t>
                </w:r>
                <w:r w:rsidRPr="00AA1690">
                  <w:rPr>
                    <w:rFonts w:ascii="Arial" w:hAnsi="Arial" w:cs="Arial"/>
                    <w:sz w:val="22"/>
                    <w:szCs w:val="22"/>
                    <w:vertAlign w:val="superscript"/>
                  </w:rPr>
                  <w:t>er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 xml:space="preserve"> scénario :</w:t>
                </w:r>
              </w:p>
              <w:p w:rsidR="00B03219" w:rsidRPr="00AA1690" w:rsidRDefault="00AA1690" w:rsidP="00AA1690">
                <w:pPr>
                  <w:pStyle w:val="Paragraphedeliste"/>
                  <w:numPr>
                    <w:ilvl w:val="0"/>
                    <w:numId w:val="5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Le serveur ne répond plus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Statut: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53179747"/>
            <w:placeholder>
              <w:docPart w:val="298ADFC55D5F4996869482093CEE9709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A1690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En développement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Auteur: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404655436"/>
            <w:placeholder>
              <w:docPart w:val="36643ABDE9564CBEB1A96C9643641F2D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A1690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Lorin Chèvre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Date / Version: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78798424"/>
            <w:placeholder>
              <w:docPart w:val="5E3618CFCB144998B4FD9E39E582FDA4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A1690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15.08.2017 / 1.0</w:t>
                </w:r>
              </w:p>
            </w:tc>
          </w:sdtContent>
        </w:sdt>
      </w:tr>
    </w:tbl>
    <w:p w:rsidR="00E32889" w:rsidRPr="00B03219" w:rsidRDefault="00E32889" w:rsidP="00B03219"/>
    <w:sectPr w:rsidR="00E32889" w:rsidRPr="00B0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15088"/>
    <w:multiLevelType w:val="hybridMultilevel"/>
    <w:tmpl w:val="4D0E91C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A5BE7"/>
    <w:multiLevelType w:val="hybridMultilevel"/>
    <w:tmpl w:val="8116861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02083"/>
    <w:multiLevelType w:val="hybridMultilevel"/>
    <w:tmpl w:val="FE4C57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403FC"/>
    <w:multiLevelType w:val="hybridMultilevel"/>
    <w:tmpl w:val="4C8AA7C6"/>
    <w:lvl w:ilvl="0" w:tplc="957ADC70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7D5E50A1"/>
    <w:multiLevelType w:val="hybridMultilevel"/>
    <w:tmpl w:val="D2A230D0"/>
    <w:lvl w:ilvl="0" w:tplc="1DB4D4C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690"/>
    <w:rsid w:val="00132A1D"/>
    <w:rsid w:val="00183928"/>
    <w:rsid w:val="004048F4"/>
    <w:rsid w:val="00490B48"/>
    <w:rsid w:val="00495ED2"/>
    <w:rsid w:val="004F7E83"/>
    <w:rsid w:val="006A5D2F"/>
    <w:rsid w:val="00736CE6"/>
    <w:rsid w:val="009922C7"/>
    <w:rsid w:val="00AA1690"/>
    <w:rsid w:val="00AB3697"/>
    <w:rsid w:val="00B03219"/>
    <w:rsid w:val="00BA7B35"/>
    <w:rsid w:val="00E32889"/>
    <w:rsid w:val="00F7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7DC09C"/>
  <w15:chartTrackingRefBased/>
  <w15:docId w15:val="{5D32D6F7-4D52-42EB-A0A7-C02AE1E4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928"/>
    <w:pPr>
      <w:spacing w:after="120" w:line="240" w:lineRule="auto"/>
      <w:jc w:val="both"/>
    </w:pPr>
    <w:rPr>
      <w:rFonts w:eastAsia="Times New Roman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3928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fr-CH" w:eastAsia="fr-CH"/>
    </w:rPr>
  </w:style>
  <w:style w:type="character" w:styleId="Textedelespacerserv">
    <w:name w:val="Placeholder Text"/>
    <w:basedOn w:val="Policepardfaut"/>
    <w:uiPriority w:val="99"/>
    <w:semiHidden/>
    <w:rsid w:val="006A5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vrelo\AppData\Local\Temp\template-usecase-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816847CB0F645FA8325CD8A8C25ED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744147-519D-4446-A224-44C7D955C6DE}"/>
      </w:docPartPr>
      <w:docPartBody>
        <w:p w:rsidR="00754B3E" w:rsidRDefault="00BE1044">
          <w:pPr>
            <w:pStyle w:val="A816847CB0F645FA8325CD8A8C25EDCC"/>
          </w:pPr>
          <w:r w:rsidRPr="004F7E83">
            <w:rPr>
              <w:rStyle w:val="Textedelespacerserv"/>
              <w:rFonts w:eastAsiaTheme="minorHAnsi"/>
            </w:rPr>
            <w:t>Identifiant unique au sein du projet pour la fonctionnalité.</w:t>
          </w:r>
        </w:p>
      </w:docPartBody>
    </w:docPart>
    <w:docPart>
      <w:docPartPr>
        <w:name w:val="2F9B0CAF7A5D4F758C01D00178491D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C10338-E51B-4BC7-8341-49CA1D284DCE}"/>
      </w:docPartPr>
      <w:docPartBody>
        <w:p w:rsidR="00754B3E" w:rsidRDefault="00BE1044">
          <w:pPr>
            <w:pStyle w:val="2F9B0CAF7A5D4F758C01D00178491D05"/>
          </w:pPr>
          <w:r w:rsidRPr="004F7E83">
            <w:rPr>
              <w:rStyle w:val="Textedelespacerserv"/>
              <w:rFonts w:eastAsiaTheme="minorHAnsi"/>
            </w:rPr>
            <w:t>Le but du Use Case (de préférence courte</w:t>
          </w:r>
          <w:r>
            <w:rPr>
              <w:rStyle w:val="Textedelespacerserv"/>
              <w:rFonts w:eastAsiaTheme="minorHAnsi"/>
            </w:rPr>
            <w:t>,</w:t>
          </w:r>
          <w:r w:rsidRPr="004F7E83">
            <w:rPr>
              <w:rStyle w:val="Textedelespacerserv"/>
              <w:rFonts w:eastAsiaTheme="minorHAnsi"/>
            </w:rPr>
            <w:t xml:space="preserve"> sous forme verbale)</w:t>
          </w:r>
        </w:p>
      </w:docPartBody>
    </w:docPart>
    <w:docPart>
      <w:docPartPr>
        <w:name w:val="80F59B2AC7184AE1B2A9A01EE94A91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CBC20B-556E-4C78-9904-B42101FEF8FF}"/>
      </w:docPartPr>
      <w:docPartBody>
        <w:p w:rsidR="00754B3E" w:rsidRDefault="00BE1044">
          <w:pPr>
            <w:pStyle w:val="80F59B2AC7184AE1B2A9A01EE94A9154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1D956EADC0674631894524881275A7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5C96ED-272D-49E1-8A2A-629BC02FABCE}"/>
      </w:docPartPr>
      <w:docPartBody>
        <w:p w:rsidR="00754B3E" w:rsidRDefault="00BE1044">
          <w:pPr>
            <w:pStyle w:val="1D956EADC0674631894524881275A742"/>
          </w:pPr>
          <w:r w:rsidRPr="004F7E83">
            <w:rPr>
              <w:rStyle w:val="Textedelespacerserv"/>
              <w:rFonts w:eastAsiaTheme="minorHAnsi"/>
            </w:rPr>
            <w:t>Une personne, un logiciel ou un périphérique qui interagit avec notre système.</w:t>
          </w:r>
        </w:p>
      </w:docPartBody>
    </w:docPart>
    <w:docPart>
      <w:docPartPr>
        <w:name w:val="1D655B033238497F8545A803EAF998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2E28AD-BE94-4FC0-92C4-B939891F529C}"/>
      </w:docPartPr>
      <w:docPartBody>
        <w:p w:rsidR="00754B3E" w:rsidRDefault="00BE1044">
          <w:pPr>
            <w:pStyle w:val="1D655B033238497F8545A803EAF998A0"/>
          </w:pPr>
          <w:r w:rsidRPr="004F7E83">
            <w:rPr>
              <w:rStyle w:val="Textedelespacerserv"/>
              <w:rFonts w:eastAsiaTheme="minorHAnsi"/>
            </w:rPr>
            <w:t>Décrit l’état du système juste avant le premier événement du Use Case.</w:t>
          </w:r>
        </w:p>
      </w:docPartBody>
    </w:docPart>
    <w:docPart>
      <w:docPartPr>
        <w:name w:val="457C4D6CC44A4A3A9431F2D4727293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D825C1-2BE0-41EF-8762-F95935888C08}"/>
      </w:docPartPr>
      <w:docPartBody>
        <w:p w:rsidR="00754B3E" w:rsidRDefault="00BE1044">
          <w:pPr>
            <w:pStyle w:val="457C4D6CC44A4A3A9431F2D4727293A3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  <w:docPart>
      <w:docPartPr>
        <w:name w:val="C90B2770B2D343CC89A25C7F5E9468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1B118B-5174-49E6-B87D-D661E3FF1F62}"/>
      </w:docPartPr>
      <w:docPartBody>
        <w:p w:rsidR="00754B3E" w:rsidRDefault="00BE1044">
          <w:pPr>
            <w:pStyle w:val="C90B2770B2D343CC89A25C7F5E9468D6"/>
          </w:pPr>
          <w:r w:rsidRPr="004F7E83">
            <w:rPr>
              <w:rStyle w:val="Textedelespacerserv"/>
              <w:rFonts w:eastAsiaTheme="minorHAnsi"/>
            </w:rPr>
            <w:t>Décrit toutes les étapes de traitement pour aller des préconditions aux postconditions quand tout se passe bien</w:t>
          </w:r>
        </w:p>
      </w:docPartBody>
    </w:docPart>
    <w:docPart>
      <w:docPartPr>
        <w:name w:val="977046B2F6F942DD93401E353B66A3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4F9BA9-E90B-487B-B622-16CF043152A5}"/>
      </w:docPartPr>
      <w:docPartBody>
        <w:p w:rsidR="00754B3E" w:rsidRDefault="00BE1044">
          <w:pPr>
            <w:pStyle w:val="977046B2F6F942DD93401E353B66A329"/>
          </w:pPr>
          <w:r w:rsidRPr="004F7E83">
            <w:rPr>
              <w:rStyle w:val="Textedelespacerserv"/>
              <w:rFonts w:eastAsiaTheme="minorHAnsi"/>
            </w:rPr>
            <w:t>Décrit tous les autres cheminements possibles pour ce Use Case – incluant les exceptions et les cas d’erreur.</w:t>
          </w:r>
        </w:p>
      </w:docPartBody>
    </w:docPart>
    <w:docPart>
      <w:docPartPr>
        <w:name w:val="298ADFC55D5F4996869482093CEE97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15848A-2B59-4B9B-83C6-19580B2DA0CB}"/>
      </w:docPartPr>
      <w:docPartBody>
        <w:p w:rsidR="00754B3E" w:rsidRDefault="00BE1044">
          <w:pPr>
            <w:pStyle w:val="298ADFC55D5F4996869482093CEE9709"/>
          </w:pPr>
          <w:r w:rsidRPr="004F7E83">
            <w:rPr>
              <w:rStyle w:val="Textedelespacerserv"/>
              <w:rFonts w:eastAsiaTheme="minorHAnsi"/>
            </w:rPr>
            <w:t>Statut (en dev. / pour review / validé).</w:t>
          </w:r>
        </w:p>
      </w:docPartBody>
    </w:docPart>
    <w:docPart>
      <w:docPartPr>
        <w:name w:val="36643ABDE9564CBEB1A96C9643641F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765ACF-B7A2-44D2-A0E0-30C147EC3752}"/>
      </w:docPartPr>
      <w:docPartBody>
        <w:p w:rsidR="00754B3E" w:rsidRDefault="00BE1044">
          <w:pPr>
            <w:pStyle w:val="36643ABDE9564CBEB1A96C9643641F2D"/>
          </w:pPr>
          <w:r w:rsidRPr="004F7E83">
            <w:rPr>
              <w:rStyle w:val="Textedelespacerserv"/>
              <w:rFonts w:eastAsiaTheme="minorHAnsi"/>
            </w:rPr>
            <w:t>Qui est l’auteur du Use Case au sein du team de développement</w:t>
          </w:r>
        </w:p>
      </w:docPartBody>
    </w:docPart>
    <w:docPart>
      <w:docPartPr>
        <w:name w:val="5E3618CFCB144998B4FD9E39E582FD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8031FE-BB3A-4439-9EB2-23ECA8ADFAC4}"/>
      </w:docPartPr>
      <w:docPartBody>
        <w:p w:rsidR="00754B3E" w:rsidRDefault="00BE1044">
          <w:pPr>
            <w:pStyle w:val="5E3618CFCB144998B4FD9E39E582FDA4"/>
          </w:pPr>
          <w:r w:rsidRPr="004F7E83">
            <w:rPr>
              <w:rStyle w:val="Textedelespacerserv"/>
              <w:rFonts w:eastAsiaTheme="minorHAnsi"/>
            </w:rPr>
            <w:t>Date et version du Use Case</w:t>
          </w:r>
        </w:p>
      </w:docPartBody>
    </w:docPart>
    <w:docPart>
      <w:docPartPr>
        <w:name w:val="F63ACDD69ED446C9AEF6B1D736EB4F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47A7E7-B3D3-4A54-B903-FC44A92D693F}"/>
      </w:docPartPr>
      <w:docPartBody>
        <w:p w:rsidR="00754B3E" w:rsidRDefault="00BE1044" w:rsidP="00BE1044">
          <w:pPr>
            <w:pStyle w:val="F63ACDD69ED446C9AEF6B1D736EB4F33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84D43B2F2A304E80BE6CD5C4D21717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193B39-1CA7-4F05-AD33-7AF533937F19}"/>
      </w:docPartPr>
      <w:docPartBody>
        <w:p w:rsidR="00754B3E" w:rsidRDefault="00BE1044" w:rsidP="00BE1044">
          <w:pPr>
            <w:pStyle w:val="84D43B2F2A304E80BE6CD5C4D2171781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44"/>
    <w:rsid w:val="00754B3E"/>
    <w:rsid w:val="00BE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E1044"/>
    <w:rPr>
      <w:color w:val="808080"/>
    </w:rPr>
  </w:style>
  <w:style w:type="paragraph" w:customStyle="1" w:styleId="A816847CB0F645FA8325CD8A8C25EDCC">
    <w:name w:val="A816847CB0F645FA8325CD8A8C25EDCC"/>
  </w:style>
  <w:style w:type="paragraph" w:customStyle="1" w:styleId="2F9B0CAF7A5D4F758C01D00178491D05">
    <w:name w:val="2F9B0CAF7A5D4F758C01D00178491D05"/>
  </w:style>
  <w:style w:type="paragraph" w:customStyle="1" w:styleId="80F59B2AC7184AE1B2A9A01EE94A9154">
    <w:name w:val="80F59B2AC7184AE1B2A9A01EE94A9154"/>
  </w:style>
  <w:style w:type="paragraph" w:customStyle="1" w:styleId="1D956EADC0674631894524881275A742">
    <w:name w:val="1D956EADC0674631894524881275A742"/>
  </w:style>
  <w:style w:type="paragraph" w:customStyle="1" w:styleId="1D655B033238497F8545A803EAF998A0">
    <w:name w:val="1D655B033238497F8545A803EAF998A0"/>
  </w:style>
  <w:style w:type="paragraph" w:customStyle="1" w:styleId="457C4D6CC44A4A3A9431F2D4727293A3">
    <w:name w:val="457C4D6CC44A4A3A9431F2D4727293A3"/>
  </w:style>
  <w:style w:type="paragraph" w:customStyle="1" w:styleId="C90B2770B2D343CC89A25C7F5E9468D6">
    <w:name w:val="C90B2770B2D343CC89A25C7F5E9468D6"/>
  </w:style>
  <w:style w:type="paragraph" w:customStyle="1" w:styleId="977046B2F6F942DD93401E353B66A329">
    <w:name w:val="977046B2F6F942DD93401E353B66A329"/>
  </w:style>
  <w:style w:type="paragraph" w:customStyle="1" w:styleId="298ADFC55D5F4996869482093CEE9709">
    <w:name w:val="298ADFC55D5F4996869482093CEE9709"/>
  </w:style>
  <w:style w:type="paragraph" w:customStyle="1" w:styleId="36643ABDE9564CBEB1A96C9643641F2D">
    <w:name w:val="36643ABDE9564CBEB1A96C9643641F2D"/>
  </w:style>
  <w:style w:type="paragraph" w:customStyle="1" w:styleId="5E3618CFCB144998B4FD9E39E582FDA4">
    <w:name w:val="5E3618CFCB144998B4FD9E39E582FDA4"/>
  </w:style>
  <w:style w:type="paragraph" w:customStyle="1" w:styleId="F63ACDD69ED446C9AEF6B1D736EB4F33">
    <w:name w:val="F63ACDD69ED446C9AEF6B1D736EB4F33"/>
    <w:rsid w:val="00BE1044"/>
  </w:style>
  <w:style w:type="paragraph" w:customStyle="1" w:styleId="84D43B2F2A304E80BE6CD5C4D2171781">
    <w:name w:val="84D43B2F2A304E80BE6CD5C4D2171781"/>
    <w:rsid w:val="00BE10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template-usecase-9.dotx</Template>
  <TotalTime>6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Chèvre Lorin</cp:lastModifiedBy>
  <cp:revision>4</cp:revision>
  <dcterms:created xsi:type="dcterms:W3CDTF">2017-08-15T11:08:00Z</dcterms:created>
  <dcterms:modified xsi:type="dcterms:W3CDTF">2017-08-15T12:25:00Z</dcterms:modified>
</cp:coreProperties>
</file>