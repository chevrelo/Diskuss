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3F03A9770C8242F19EF05525DF2C62E2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044582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UC-1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7B3763EE61024177AB8C0ED1C79DF194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proofErr w:type="spellStart"/>
                <w:r>
                  <w:rPr>
                    <w:rFonts w:ascii="Arial" w:hAnsi="Arial" w:cs="Arial"/>
                    <w:sz w:val="22"/>
                    <w:szCs w:val="22"/>
                  </w:rPr>
                  <w:t>Diskuss</w:t>
                </w:r>
                <w:proofErr w:type="spellEnd"/>
                <w:r w:rsidR="00A543E0">
                  <w:rPr>
                    <w:rFonts w:ascii="Arial" w:hAnsi="Arial" w:cs="Arial"/>
                    <w:sz w:val="22"/>
                    <w:szCs w:val="22"/>
                  </w:rPr>
                  <w:t xml:space="preserve"> – Connexion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D0506B081C1349CE91759D685D5823A2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228D6" w:rsidP="004228D6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Connexion au serveur via un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E163332BD8A34F0E91A95276ABF0D24B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B4D48" w:rsidP="00BB4D48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38122449EBEB4D7EA679A34B9DE3ECD0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64E71" w:rsidP="00464E7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écrit son nom et prénom pour se faire attribuer un nom d’utilisateur.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03219">
              <w:rPr>
                <w:rFonts w:ascii="Arial" w:hAnsi="Arial" w:cs="Arial"/>
                <w:sz w:val="22"/>
                <w:szCs w:val="22"/>
              </w:rPr>
              <w:t>Postconditions</w:t>
            </w:r>
            <w:proofErr w:type="spellEnd"/>
            <w:r w:rsidRPr="00B0321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EFB3D5481F9F42C39236A4B5A3254028"/>
            </w:placeholder>
          </w:sdtPr>
          <w:sdtEndPr>
            <w:rPr>
              <w:rFonts w:asciiTheme="minorHAnsi" w:hAnsiTheme="minorHAnsi" w:cs="Times New Roman"/>
              <w:sz w:val="24"/>
              <w:szCs w:val="20"/>
            </w:rPr>
          </w:sdtEnd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464E71" w:rsidRDefault="00243D41" w:rsidP="00243D41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a ouvert la fenêtre client et doit entrer l’adresse IP du serveur.</w:t>
                </w:r>
                <w:r w:rsidR="00464E71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DA6B4F97547049CC86C5D4ED6F895C05"/>
            </w:placeholder>
          </w:sdtPr>
          <w:sdtContent>
            <w:sdt>
              <w:sdtPr>
                <w:id w:val="408663218"/>
                <w:placeholder>
                  <w:docPart w:val="121A865820EA4B02AD5E16F7E0424B74"/>
                </w:placeholder>
              </w:sdtPr>
              <w:sdtEndPr>
                <w:rPr>
                  <w:lang w:val="fr-CH"/>
                </w:rPr>
              </w:sdtEndPr>
              <w:sdtContent>
                <w:tc>
                  <w:tcPr>
                    <w:tcW w:w="3782" w:type="pct"/>
                    <w:shd w:val="clear" w:color="auto" w:fill="FFFFFF"/>
                    <w:vAlign w:val="center"/>
                    <w:hideMark/>
                  </w:tcPr>
                  <w:p w:rsidR="00A543E0" w:rsidRP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rPr>
                        <w:lang w:val="fr-CH"/>
                      </w:rPr>
                      <w:t>L’utilisateur ouvre le client</w:t>
                    </w:r>
                  </w:p>
                  <w:p w:rsidR="00A543E0" w:rsidRP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rPr>
                        <w:lang w:val="fr-CH"/>
                      </w:rPr>
                      <w:t>L’utilisateur entre l’adresse du serveur pour s’y connecter</w:t>
                    </w:r>
                  </w:p>
                  <w:p w:rsid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L’utilisateur choisi un nom d’utilisateur</w:t>
                    </w:r>
                  </w:p>
                  <w:p w:rsidR="006A5D2F" w:rsidRPr="00A543E0" w:rsidRDefault="00A543E0" w:rsidP="00A543E0">
                    <w:pPr>
                      <w:pStyle w:val="Paragraphedeliste"/>
                      <w:numPr>
                        <w:ilvl w:val="0"/>
                        <w:numId w:val="5"/>
                      </w:numPr>
                    </w:pPr>
                    <w:r>
                      <w:t>L’utilisateur est connecté au client</w:t>
                    </w:r>
                  </w:p>
                </w:tc>
              </w:sdtContent>
            </w:sdt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id w:val="-1225606088"/>
              <w:placeholder>
                <w:docPart w:val="EE47885C8535424385472883CBEBC2B5"/>
              </w:placeholder>
            </w:sdtPr>
            <w:sdtContent>
              <w:p w:rsidR="004228D6" w:rsidRDefault="004228D6" w:rsidP="004228D6">
                <w:r>
                  <w:t>1</w:t>
                </w:r>
                <w:r w:rsidRPr="004228D6">
                  <w:rPr>
                    <w:vertAlign w:val="superscript"/>
                  </w:rPr>
                  <w:t>er</w:t>
                </w:r>
                <w:r>
                  <w:t xml:space="preserve"> scénario :</w:t>
                </w:r>
                <w:bookmarkStart w:id="0" w:name="_GoBack"/>
                <w:bookmarkEnd w:id="0"/>
              </w:p>
              <w:p w:rsidR="004228D6" w:rsidRDefault="004228D6" w:rsidP="004228D6">
                <w:pPr>
                  <w:pStyle w:val="Paragraphedeliste"/>
                  <w:numPr>
                    <w:ilvl w:val="0"/>
                    <w:numId w:val="8"/>
                  </w:numPr>
                </w:pPr>
                <w:r>
                  <w:t>L’adresse IP du serveur n’est pas correcte, l’utilisateur entre la nouvelle adresse IP.</w:t>
                </w:r>
              </w:p>
              <w:p w:rsidR="004228D6" w:rsidRDefault="004228D6" w:rsidP="004228D6">
                <w:pPr>
                  <w:pStyle w:val="Paragraphedeliste"/>
                  <w:numPr>
                    <w:ilvl w:val="0"/>
                    <w:numId w:val="8"/>
                  </w:numPr>
                </w:pPr>
                <w:r>
                  <w:t>L’utilisateur choisi son nom d’utilisateur.</w:t>
                </w:r>
              </w:p>
              <w:p w:rsidR="004228D6" w:rsidRDefault="004228D6" w:rsidP="004228D6">
                <w:pPr>
                  <w:pStyle w:val="Paragraphedeliste"/>
                  <w:numPr>
                    <w:ilvl w:val="0"/>
                    <w:numId w:val="8"/>
                  </w:numPr>
                </w:pPr>
                <w:r>
                  <w:t>L’utilisateur est connecté au client.</w:t>
                </w:r>
              </w:p>
              <w:p w:rsidR="004228D6" w:rsidRDefault="004228D6" w:rsidP="004228D6"/>
              <w:p w:rsidR="004228D6" w:rsidRDefault="004228D6" w:rsidP="004228D6">
                <w:r>
                  <w:t>2</w:t>
                </w:r>
                <w:r w:rsidRPr="004228D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4228D6" w:rsidRDefault="004228D6" w:rsidP="004228D6">
                <w:pPr>
                  <w:pStyle w:val="Paragraphedeliste"/>
                  <w:numPr>
                    <w:ilvl w:val="0"/>
                    <w:numId w:val="10"/>
                  </w:numPr>
                </w:pPr>
                <w:r>
                  <w:t>Le nom d’utilisateur est déjà utilisé, deux alternatives lui seront proposés ou il pourra en choisir un autre qu’il choisira.</w:t>
                </w:r>
              </w:p>
              <w:p w:rsidR="004228D6" w:rsidRDefault="004228D6" w:rsidP="004228D6">
                <w:pPr>
                  <w:pStyle w:val="Paragraphedeliste"/>
                  <w:numPr>
                    <w:ilvl w:val="0"/>
                    <w:numId w:val="10"/>
                  </w:numPr>
                </w:pPr>
                <w:r>
                  <w:t>L’utilisateur est connecté au client.</w:t>
                </w:r>
              </w:p>
              <w:p w:rsidR="004228D6" w:rsidRDefault="004228D6" w:rsidP="004228D6"/>
              <w:p w:rsidR="004228D6" w:rsidRDefault="004228D6" w:rsidP="004228D6">
                <w:r>
                  <w:t>3</w:t>
                </w:r>
                <w:r w:rsidRPr="004228D6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B03219" w:rsidRPr="00A543E0" w:rsidRDefault="004228D6" w:rsidP="004228D6">
                <w:pPr>
                  <w:pStyle w:val="Paragraphedeliste"/>
                  <w:numPr>
                    <w:ilvl w:val="0"/>
                    <w:numId w:val="10"/>
                  </w:numPr>
                </w:pPr>
                <w:r>
                  <w:t>Le serveur n’est pas démarré.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14E39AD9ACAF4549A710CE73C56ED011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228D6" w:rsidP="004228D6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7F25E239D47840ECB9BB5D21BAD75EF5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243D41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1DF96309C13A43F8A86A9F744CC43397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48687B" w:rsidP="0048687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</w:t>
                </w:r>
                <w:r w:rsidR="00705315">
                  <w:rPr>
                    <w:rFonts w:ascii="Arial" w:hAnsi="Arial" w:cs="Arial"/>
                    <w:sz w:val="22"/>
                    <w:szCs w:val="22"/>
                  </w:rPr>
                  <w:t xml:space="preserve"> / 1.1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5AF8"/>
    <w:multiLevelType w:val="hybridMultilevel"/>
    <w:tmpl w:val="55646F24"/>
    <w:lvl w:ilvl="0" w:tplc="EC6EEF00">
      <w:start w:val="15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7403A6D"/>
    <w:multiLevelType w:val="hybridMultilevel"/>
    <w:tmpl w:val="D48A4DB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77336"/>
    <w:multiLevelType w:val="hybridMultilevel"/>
    <w:tmpl w:val="B756CF66"/>
    <w:lvl w:ilvl="0" w:tplc="9EDCEC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38FD"/>
    <w:multiLevelType w:val="hybridMultilevel"/>
    <w:tmpl w:val="840071DC"/>
    <w:lvl w:ilvl="0" w:tplc="99B41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199"/>
    <w:multiLevelType w:val="hybridMultilevel"/>
    <w:tmpl w:val="9DC62E6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F3721"/>
    <w:multiLevelType w:val="hybridMultilevel"/>
    <w:tmpl w:val="FFDC3E74"/>
    <w:lvl w:ilvl="0" w:tplc="B7000B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A7A4C"/>
    <w:multiLevelType w:val="hybridMultilevel"/>
    <w:tmpl w:val="1BA6248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73975"/>
    <w:multiLevelType w:val="hybridMultilevel"/>
    <w:tmpl w:val="0FCC6D28"/>
    <w:lvl w:ilvl="0" w:tplc="99B41A2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E0943"/>
    <w:multiLevelType w:val="hybridMultilevel"/>
    <w:tmpl w:val="BD7012B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E3C2F"/>
    <w:multiLevelType w:val="hybridMultilevel"/>
    <w:tmpl w:val="6AA00F10"/>
    <w:lvl w:ilvl="0" w:tplc="75C69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7B"/>
    <w:rsid w:val="00044582"/>
    <w:rsid w:val="00132A1D"/>
    <w:rsid w:val="00183928"/>
    <w:rsid w:val="00243D41"/>
    <w:rsid w:val="002A26A8"/>
    <w:rsid w:val="004228D6"/>
    <w:rsid w:val="00464E71"/>
    <w:rsid w:val="0048687B"/>
    <w:rsid w:val="00490B48"/>
    <w:rsid w:val="004F7E83"/>
    <w:rsid w:val="005D4D0D"/>
    <w:rsid w:val="006A5D2F"/>
    <w:rsid w:val="006A7A0A"/>
    <w:rsid w:val="00705315"/>
    <w:rsid w:val="007151A6"/>
    <w:rsid w:val="00736CE6"/>
    <w:rsid w:val="009922C7"/>
    <w:rsid w:val="00A473EA"/>
    <w:rsid w:val="00A539DF"/>
    <w:rsid w:val="00A543E0"/>
    <w:rsid w:val="00AB3697"/>
    <w:rsid w:val="00B03219"/>
    <w:rsid w:val="00BB4D48"/>
    <w:rsid w:val="00D76423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D6736B58-15D8-4F15-95B9-7AD3CFEA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03A9770C8242F19EF05525DF2C62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4728CA-B4E7-48D4-A3DD-0CCD0111B91E}"/>
      </w:docPartPr>
      <w:docPartBody>
        <w:p w:rsidR="003A128E" w:rsidRDefault="003A128E">
          <w:pPr>
            <w:pStyle w:val="3F03A9770C8242F19EF05525DF2C62E2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7B3763EE61024177AB8C0ED1C79DF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A0493-E2E1-4674-80A1-16EFFDD8497C}"/>
      </w:docPartPr>
      <w:docPartBody>
        <w:p w:rsidR="003A128E" w:rsidRDefault="003A128E">
          <w:pPr>
            <w:pStyle w:val="7B3763EE61024177AB8C0ED1C79DF194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D0506B081C1349CE91759D685D582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3D7CF9-7FE8-4183-9A38-F4ED97F961ED}"/>
      </w:docPartPr>
      <w:docPartBody>
        <w:p w:rsidR="003A128E" w:rsidRDefault="003A128E">
          <w:pPr>
            <w:pStyle w:val="D0506B081C1349CE91759D685D5823A2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E163332BD8A34F0E91A95276ABF0D2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E13C24-FBE0-41DB-89D9-FE47658F8739}"/>
      </w:docPartPr>
      <w:docPartBody>
        <w:p w:rsidR="003A128E" w:rsidRDefault="003A128E">
          <w:pPr>
            <w:pStyle w:val="E163332BD8A34F0E91A95276ABF0D24B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38122449EBEB4D7EA679A34B9DE3EC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9CAE13-9E47-47B7-890B-BC1C410EEA8B}"/>
      </w:docPartPr>
      <w:docPartBody>
        <w:p w:rsidR="003A128E" w:rsidRDefault="003A128E">
          <w:pPr>
            <w:pStyle w:val="38122449EBEB4D7EA679A34B9DE3ECD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EFB3D5481F9F42C39236A4B5A32540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7411A-9C93-4807-B360-ECCA8AC23A80}"/>
      </w:docPartPr>
      <w:docPartBody>
        <w:p w:rsidR="003A128E" w:rsidRDefault="003A128E">
          <w:pPr>
            <w:pStyle w:val="EFB3D5481F9F42C39236A4B5A3254028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DA6B4F97547049CC86C5D4ED6F895C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A257D2-D5A5-4577-87DC-AABA0A8E1AC5}"/>
      </w:docPartPr>
      <w:docPartBody>
        <w:p w:rsidR="003A128E" w:rsidRDefault="003A128E">
          <w:pPr>
            <w:pStyle w:val="DA6B4F97547049CC86C5D4ED6F895C05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EE47885C8535424385472883CBEBC2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4A9671-89AA-4175-B0E8-29F6EDF816CE}"/>
      </w:docPartPr>
      <w:docPartBody>
        <w:p w:rsidR="003A128E" w:rsidRDefault="003A128E">
          <w:pPr>
            <w:pStyle w:val="EE47885C8535424385472883CBEBC2B5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14E39AD9ACAF4549A710CE73C56ED0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083D29-E1C7-475C-99ED-5596A0307AF0}"/>
      </w:docPartPr>
      <w:docPartBody>
        <w:p w:rsidR="003A128E" w:rsidRDefault="003A128E">
          <w:pPr>
            <w:pStyle w:val="14E39AD9ACAF4549A710CE73C56ED011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7F25E239D47840ECB9BB5D21BAD75E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163D81-289E-4D85-B9AB-439EB1F2342A}"/>
      </w:docPartPr>
      <w:docPartBody>
        <w:p w:rsidR="003A128E" w:rsidRDefault="003A128E">
          <w:pPr>
            <w:pStyle w:val="7F25E239D47840ECB9BB5D21BAD75EF5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1DF96309C13A43F8A86A9F744CC43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6BFF73-8B78-4C70-A06A-116E18540FCC}"/>
      </w:docPartPr>
      <w:docPartBody>
        <w:p w:rsidR="003A128E" w:rsidRDefault="003A128E">
          <w:pPr>
            <w:pStyle w:val="1DF96309C13A43F8A86A9F744CC43397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  <w:docPart>
      <w:docPartPr>
        <w:name w:val="121A865820EA4B02AD5E16F7E0424B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43390B-803F-4703-B6D0-F4F5EFCB9578}"/>
      </w:docPartPr>
      <w:docPartBody>
        <w:p w:rsidR="00A612CA" w:rsidRDefault="003A128E" w:rsidP="003A128E">
          <w:pPr>
            <w:pStyle w:val="121A865820EA4B02AD5E16F7E0424B74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8E"/>
    <w:rsid w:val="003A128E"/>
    <w:rsid w:val="00A612CA"/>
    <w:rsid w:val="00C7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A128E"/>
    <w:rPr>
      <w:color w:val="808080"/>
    </w:rPr>
  </w:style>
  <w:style w:type="paragraph" w:customStyle="1" w:styleId="3F03A9770C8242F19EF05525DF2C62E2">
    <w:name w:val="3F03A9770C8242F19EF05525DF2C62E2"/>
  </w:style>
  <w:style w:type="paragraph" w:customStyle="1" w:styleId="7B3763EE61024177AB8C0ED1C79DF194">
    <w:name w:val="7B3763EE61024177AB8C0ED1C79DF194"/>
  </w:style>
  <w:style w:type="paragraph" w:customStyle="1" w:styleId="D0506B081C1349CE91759D685D5823A2">
    <w:name w:val="D0506B081C1349CE91759D685D5823A2"/>
  </w:style>
  <w:style w:type="paragraph" w:customStyle="1" w:styleId="E163332BD8A34F0E91A95276ABF0D24B">
    <w:name w:val="E163332BD8A34F0E91A95276ABF0D24B"/>
  </w:style>
  <w:style w:type="paragraph" w:customStyle="1" w:styleId="38122449EBEB4D7EA679A34B9DE3ECD0">
    <w:name w:val="38122449EBEB4D7EA679A34B9DE3ECD0"/>
  </w:style>
  <w:style w:type="paragraph" w:customStyle="1" w:styleId="EFB3D5481F9F42C39236A4B5A3254028">
    <w:name w:val="EFB3D5481F9F42C39236A4B5A3254028"/>
  </w:style>
  <w:style w:type="paragraph" w:customStyle="1" w:styleId="DA6B4F97547049CC86C5D4ED6F895C05">
    <w:name w:val="DA6B4F97547049CC86C5D4ED6F895C05"/>
  </w:style>
  <w:style w:type="paragraph" w:customStyle="1" w:styleId="EE47885C8535424385472883CBEBC2B5">
    <w:name w:val="EE47885C8535424385472883CBEBC2B5"/>
  </w:style>
  <w:style w:type="paragraph" w:customStyle="1" w:styleId="14E39AD9ACAF4549A710CE73C56ED011">
    <w:name w:val="14E39AD9ACAF4549A710CE73C56ED011"/>
  </w:style>
  <w:style w:type="paragraph" w:customStyle="1" w:styleId="7F25E239D47840ECB9BB5D21BAD75EF5">
    <w:name w:val="7F25E239D47840ECB9BB5D21BAD75EF5"/>
  </w:style>
  <w:style w:type="paragraph" w:customStyle="1" w:styleId="1DF96309C13A43F8A86A9F744CC43397">
    <w:name w:val="1DF96309C13A43F8A86A9F744CC43397"/>
  </w:style>
  <w:style w:type="paragraph" w:customStyle="1" w:styleId="121A865820EA4B02AD5E16F7E0424B74">
    <w:name w:val="121A865820EA4B02AD5E16F7E0424B74"/>
    <w:rsid w:val="003A12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template-usecase-2.dotx</Template>
  <TotalTime>88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</cp:revision>
  <dcterms:created xsi:type="dcterms:W3CDTF">2017-08-15T07:45:00Z</dcterms:created>
  <dcterms:modified xsi:type="dcterms:W3CDTF">2017-08-15T10:07:00Z</dcterms:modified>
</cp:coreProperties>
</file>