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C9FA95683D9440BA8EE47499CBCC7F2C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663A5E" w:rsidP="00663A5E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UC-3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8F7B003E826C497581E78CA986831703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663A5E" w:rsidP="00A650E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 xml:space="preserve">Diskuss – </w:t>
                </w:r>
                <w:r w:rsidR="00A650E2">
                  <w:rPr>
                    <w:rFonts w:ascii="Arial" w:hAnsi="Arial" w:cs="Arial"/>
                    <w:sz w:val="22"/>
                    <w:szCs w:val="22"/>
                  </w:rPr>
                  <w:t>Créer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un channel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323102C90E7442ED9EDF44259FA5E244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663A5E" w:rsidP="00A650E2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Un utilisateur désire </w:t>
                </w:r>
                <w:r w:rsidR="00A650E2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créer un</w:t>
                </w: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un channel de discussion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7149BEAD47C24968A049D287C131708F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5B34F0" w:rsidP="005B34F0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Utilisateur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06DD30A9FB6345488FF72C18E6519CC8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7879D4" w:rsidP="004279A4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L’utilisateur est connecté </w:t>
                </w:r>
                <w:r w:rsidR="004279A4"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au </w:t>
                </w:r>
                <w:r w:rsidR="005B34F0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serveur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Postconditions: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D9D74032625A47D3B5132CB2E6359459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721C63" w:rsidP="007429E9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Le channel a été cré</w:t>
                </w:r>
                <w:r w:rsidR="007429E9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é</w:t>
                </w: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 xml:space="preserve"> et les autres ut</w:t>
                </w:r>
                <w:r w:rsidR="005C5033">
                  <w:rPr>
                    <w:rFonts w:ascii="Arial" w:hAnsi="Arial" w:cs="Arial"/>
                    <w:sz w:val="22"/>
                    <w:szCs w:val="22"/>
                    <w:lang w:val="fr-CH"/>
                  </w:rPr>
                  <w:t>ilisateurs peuvent le rejoindre</w:t>
                </w:r>
              </w:p>
            </w:tc>
          </w:sdtContent>
        </w:sdt>
      </w:tr>
      <w:tr w:rsidR="00B03219" w:rsidRPr="00B03219" w:rsidTr="000136F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tc>
          <w:tcPr>
            <w:tcW w:w="3782" w:type="pct"/>
            <w:shd w:val="clear" w:color="auto" w:fill="FFFFFF"/>
            <w:vAlign w:val="center"/>
          </w:tcPr>
          <w:p w:rsidR="000136F9" w:rsidRDefault="000136F9" w:rsidP="000136F9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L’ut</w:t>
            </w:r>
            <w:r w:rsidR="00A650E2">
              <w:rPr>
                <w:rFonts w:ascii="Arial" w:hAnsi="Arial" w:cs="Arial"/>
                <w:sz w:val="22"/>
                <w:szCs w:val="22"/>
              </w:rPr>
              <w:t>ilisateur clique sur « Créer un</w:t>
            </w:r>
            <w:r>
              <w:rPr>
                <w:rFonts w:ascii="Arial" w:hAnsi="Arial" w:cs="Arial"/>
                <w:sz w:val="22"/>
                <w:szCs w:val="22"/>
              </w:rPr>
              <w:t xml:space="preserve"> channel</w:t>
            </w:r>
            <w:r w:rsidR="00A650E2">
              <w:rPr>
                <w:rFonts w:ascii="Arial" w:hAnsi="Arial" w:cs="Arial"/>
                <w:sz w:val="22"/>
                <w:szCs w:val="22"/>
              </w:rPr>
              <w:t> »</w:t>
            </w:r>
          </w:p>
          <w:p w:rsidR="000136F9" w:rsidRDefault="000136F9" w:rsidP="000136F9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 serveur reçoit la requête de la part du client</w:t>
            </w:r>
            <w:r w:rsidR="008B0AE5">
              <w:rPr>
                <w:rFonts w:ascii="Arial" w:hAnsi="Arial" w:cs="Arial"/>
                <w:sz w:val="22"/>
                <w:szCs w:val="22"/>
              </w:rPr>
              <w:t xml:space="preserve"> comme quoi il voudrait créer un channel</w:t>
            </w:r>
          </w:p>
          <w:p w:rsidR="000136F9" w:rsidRDefault="000136F9" w:rsidP="000136F9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L’utilisateur rejoint le channel</w:t>
            </w:r>
          </w:p>
          <w:p w:rsidR="008B0AE5" w:rsidRPr="000136F9" w:rsidRDefault="008B0AE5" w:rsidP="000136F9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 serveur lui attribue les droits pour modifier les paramètres du channel</w:t>
            </w:r>
          </w:p>
        </w:tc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tc>
          <w:tcPr>
            <w:tcW w:w="3782" w:type="pct"/>
            <w:shd w:val="clear" w:color="auto" w:fill="FFFFFF"/>
            <w:vAlign w:val="center"/>
          </w:tcPr>
          <w:p w:rsidR="00B03219" w:rsidRDefault="000136F9" w:rsidP="000136F9">
            <w:r>
              <w:t>1</w:t>
            </w:r>
            <w:r w:rsidRPr="000136F9">
              <w:rPr>
                <w:vertAlign w:val="superscript"/>
              </w:rPr>
              <w:t>er</w:t>
            </w:r>
            <w:r>
              <w:t xml:space="preserve"> scénario :</w:t>
            </w:r>
          </w:p>
          <w:p w:rsidR="000A0323" w:rsidRDefault="000136F9" w:rsidP="000A0323">
            <w:pPr>
              <w:pStyle w:val="Paragraphedeliste"/>
              <w:numPr>
                <w:ilvl w:val="0"/>
                <w:numId w:val="9"/>
              </w:numPr>
            </w:pPr>
            <w:r>
              <w:t>Le serveur ne répond plus</w:t>
            </w:r>
          </w:p>
          <w:p w:rsidR="007F3B6C" w:rsidRDefault="007F3B6C" w:rsidP="000A0323">
            <w:pPr>
              <w:pStyle w:val="Paragraphedeliste"/>
              <w:numPr>
                <w:ilvl w:val="0"/>
                <w:numId w:val="9"/>
              </w:numPr>
            </w:pPr>
            <w:r>
              <w:t>Un message d’erreur s’affiche à l’écran</w:t>
            </w:r>
          </w:p>
          <w:p w:rsidR="000A0323" w:rsidRDefault="000A0323" w:rsidP="000A0323"/>
          <w:p w:rsidR="00A650E2" w:rsidRDefault="00A650E2" w:rsidP="00A650E2">
            <w:r>
              <w:t>2</w:t>
            </w:r>
            <w:r w:rsidRPr="00A650E2">
              <w:rPr>
                <w:vertAlign w:val="superscript"/>
              </w:rPr>
              <w:t>e</w:t>
            </w:r>
            <w:r>
              <w:t xml:space="preserve"> scénario :</w:t>
            </w:r>
          </w:p>
          <w:p w:rsidR="00A650E2" w:rsidRDefault="00A650E2" w:rsidP="000A0323">
            <w:pPr>
              <w:pStyle w:val="Paragraphedeliste"/>
              <w:numPr>
                <w:ilvl w:val="0"/>
                <w:numId w:val="10"/>
              </w:numPr>
            </w:pPr>
            <w:r>
              <w:t>Un channel possédant le même nom existe déjà</w:t>
            </w:r>
          </w:p>
          <w:p w:rsidR="00A650E2" w:rsidRPr="00721C63" w:rsidRDefault="00A650E2" w:rsidP="000A0323">
            <w:pPr>
              <w:pStyle w:val="Paragraphedeliste"/>
              <w:numPr>
                <w:ilvl w:val="0"/>
                <w:numId w:val="10"/>
              </w:numPr>
            </w:pPr>
            <w:r>
              <w:t>Le serveur connecte l’utilisateur au channel déjà existant</w:t>
            </w:r>
          </w:p>
        </w:tc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0F2540604CD3434B940FFE329CB34F5F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B722EA" w:rsidP="00B722EA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Validé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F36DBC0AE57648CD963CAF16DD1714FA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663A5E" w:rsidP="00663A5E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Lorin Chèvre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6908E7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0C386D1998CA4051AE4468DAFD82DF1D"/>
            </w:placeholder>
          </w:sdtPr>
          <w:sdtEndPr/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0136F9" w:rsidP="000136F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22</w:t>
                </w:r>
                <w:r w:rsidR="00721C63">
                  <w:rPr>
                    <w:rFonts w:ascii="Arial" w:hAnsi="Arial" w:cs="Arial"/>
                    <w:sz w:val="22"/>
                    <w:szCs w:val="22"/>
                  </w:rPr>
                  <w:t xml:space="preserve">.08.2017 / </w:t>
                </w:r>
                <w:r w:rsidR="0046594D">
                  <w:rPr>
                    <w:rFonts w:ascii="Arial" w:hAnsi="Arial" w:cs="Arial"/>
                    <w:sz w:val="22"/>
                    <w:szCs w:val="22"/>
                  </w:rPr>
                  <w:t>1.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>2</w:t>
                </w:r>
              </w:p>
            </w:tc>
          </w:sdtContent>
        </w:sdt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F7B34"/>
    <w:multiLevelType w:val="hybridMultilevel"/>
    <w:tmpl w:val="399C7E4E"/>
    <w:lvl w:ilvl="0" w:tplc="165075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825FB"/>
    <w:multiLevelType w:val="hybridMultilevel"/>
    <w:tmpl w:val="89725E8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56E0B"/>
    <w:multiLevelType w:val="hybridMultilevel"/>
    <w:tmpl w:val="01403EE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B3AAC"/>
    <w:multiLevelType w:val="hybridMultilevel"/>
    <w:tmpl w:val="3AD0CF00"/>
    <w:lvl w:ilvl="0" w:tplc="165075F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A72C1"/>
    <w:multiLevelType w:val="hybridMultilevel"/>
    <w:tmpl w:val="317E16F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60191"/>
    <w:multiLevelType w:val="hybridMultilevel"/>
    <w:tmpl w:val="79F89046"/>
    <w:lvl w:ilvl="0" w:tplc="CEFC4A3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E6426"/>
    <w:multiLevelType w:val="hybridMultilevel"/>
    <w:tmpl w:val="91F25E2A"/>
    <w:lvl w:ilvl="0" w:tplc="A37AE8C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385F96"/>
    <w:multiLevelType w:val="hybridMultilevel"/>
    <w:tmpl w:val="A1500C50"/>
    <w:lvl w:ilvl="0" w:tplc="8624858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1352C"/>
    <w:multiLevelType w:val="hybridMultilevel"/>
    <w:tmpl w:val="91F25E2A"/>
    <w:lvl w:ilvl="0" w:tplc="A37AE8C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5E"/>
    <w:rsid w:val="000136F9"/>
    <w:rsid w:val="000A0323"/>
    <w:rsid w:val="00132A1D"/>
    <w:rsid w:val="00183928"/>
    <w:rsid w:val="004279A4"/>
    <w:rsid w:val="0046594D"/>
    <w:rsid w:val="00490B48"/>
    <w:rsid w:val="004F7E83"/>
    <w:rsid w:val="005B34F0"/>
    <w:rsid w:val="005C5033"/>
    <w:rsid w:val="00663A5E"/>
    <w:rsid w:val="006A5D2F"/>
    <w:rsid w:val="00721C63"/>
    <w:rsid w:val="00736CE6"/>
    <w:rsid w:val="007429E9"/>
    <w:rsid w:val="007879D4"/>
    <w:rsid w:val="007F3B6C"/>
    <w:rsid w:val="008B0AE5"/>
    <w:rsid w:val="008C68EC"/>
    <w:rsid w:val="009922C7"/>
    <w:rsid w:val="00A650E2"/>
    <w:rsid w:val="00AB3697"/>
    <w:rsid w:val="00B03219"/>
    <w:rsid w:val="00B722EA"/>
    <w:rsid w:val="00E32889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74FDA8"/>
  <w15:chartTrackingRefBased/>
  <w15:docId w15:val="{0EB1A005-8621-46C1-AA0E-F9462198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vrelo\AppData\Local\Temp\template-usecase-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9FA95683D9440BA8EE47499CBCC7F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B24294-CB66-41C3-A826-D38BB2213719}"/>
      </w:docPartPr>
      <w:docPartBody>
        <w:p w:rsidR="002631FC" w:rsidRDefault="002631FC">
          <w:pPr>
            <w:pStyle w:val="C9FA95683D9440BA8EE47499CBCC7F2C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8F7B003E826C497581E78CA9868317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68EA89-347E-48AA-BDE9-466B443A8612}"/>
      </w:docPartPr>
      <w:docPartBody>
        <w:p w:rsidR="002631FC" w:rsidRDefault="002631FC">
          <w:pPr>
            <w:pStyle w:val="8F7B003E826C497581E78CA986831703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323102C90E7442ED9EDF44259FA5E2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E974B7-5CE8-43B7-8F5C-A0EF477B9DA3}"/>
      </w:docPartPr>
      <w:docPartBody>
        <w:p w:rsidR="002631FC" w:rsidRDefault="002631FC">
          <w:pPr>
            <w:pStyle w:val="323102C90E7442ED9EDF44259FA5E244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7149BEAD47C24968A049D287C13170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C8F6E9-8A54-48BC-80BC-A14AE859A968}"/>
      </w:docPartPr>
      <w:docPartBody>
        <w:p w:rsidR="002631FC" w:rsidRDefault="002631FC">
          <w:pPr>
            <w:pStyle w:val="7149BEAD47C24968A049D287C131708F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06DD30A9FB6345488FF72C18E6519CC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850833-5331-48A6-BA8D-3C386AB3C577}"/>
      </w:docPartPr>
      <w:docPartBody>
        <w:p w:rsidR="002631FC" w:rsidRDefault="002631FC">
          <w:pPr>
            <w:pStyle w:val="06DD30A9FB6345488FF72C18E6519CC8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D9D74032625A47D3B5132CB2E63594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F85D79-E120-47FC-AD9F-8FBB7A12DD9C}"/>
      </w:docPartPr>
      <w:docPartBody>
        <w:p w:rsidR="002631FC" w:rsidRDefault="002631FC">
          <w:pPr>
            <w:pStyle w:val="D9D74032625A47D3B5132CB2E6359459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0F2540604CD3434B940FFE329CB34F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A18C72-DF3A-4F0D-9BD7-360D19BDC8B6}"/>
      </w:docPartPr>
      <w:docPartBody>
        <w:p w:rsidR="002631FC" w:rsidRDefault="002631FC">
          <w:pPr>
            <w:pStyle w:val="0F2540604CD3434B940FFE329CB34F5F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F36DBC0AE57648CD963CAF16DD1714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156A0E-CDF8-4658-93A7-B490FA7AE10F}"/>
      </w:docPartPr>
      <w:docPartBody>
        <w:p w:rsidR="002631FC" w:rsidRDefault="002631FC">
          <w:pPr>
            <w:pStyle w:val="F36DBC0AE57648CD963CAF16DD1714FA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0C386D1998CA4051AE4468DAFD82DF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2ED1D9-036A-4143-90BB-AA99D57E3B5C}"/>
      </w:docPartPr>
      <w:docPartBody>
        <w:p w:rsidR="002631FC" w:rsidRDefault="002631FC">
          <w:pPr>
            <w:pStyle w:val="0C386D1998CA4051AE4468DAFD82DF1D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1FC"/>
    <w:rsid w:val="0026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C9FA95683D9440BA8EE47499CBCC7F2C">
    <w:name w:val="C9FA95683D9440BA8EE47499CBCC7F2C"/>
  </w:style>
  <w:style w:type="paragraph" w:customStyle="1" w:styleId="8F7B003E826C497581E78CA986831703">
    <w:name w:val="8F7B003E826C497581E78CA986831703"/>
  </w:style>
  <w:style w:type="paragraph" w:customStyle="1" w:styleId="323102C90E7442ED9EDF44259FA5E244">
    <w:name w:val="323102C90E7442ED9EDF44259FA5E244"/>
  </w:style>
  <w:style w:type="paragraph" w:customStyle="1" w:styleId="7149BEAD47C24968A049D287C131708F">
    <w:name w:val="7149BEAD47C24968A049D287C131708F"/>
  </w:style>
  <w:style w:type="paragraph" w:customStyle="1" w:styleId="06DD30A9FB6345488FF72C18E6519CC8">
    <w:name w:val="06DD30A9FB6345488FF72C18E6519CC8"/>
  </w:style>
  <w:style w:type="paragraph" w:customStyle="1" w:styleId="D9D74032625A47D3B5132CB2E6359459">
    <w:name w:val="D9D74032625A47D3B5132CB2E6359459"/>
  </w:style>
  <w:style w:type="paragraph" w:customStyle="1" w:styleId="C4CCEDFA72C1402FA0997B9D28E1A1D1">
    <w:name w:val="C4CCEDFA72C1402FA0997B9D28E1A1D1"/>
  </w:style>
  <w:style w:type="paragraph" w:customStyle="1" w:styleId="E845226957904F53AA88DB53BA7F7577">
    <w:name w:val="E845226957904F53AA88DB53BA7F7577"/>
  </w:style>
  <w:style w:type="paragraph" w:customStyle="1" w:styleId="0F2540604CD3434B940FFE329CB34F5F">
    <w:name w:val="0F2540604CD3434B940FFE329CB34F5F"/>
  </w:style>
  <w:style w:type="paragraph" w:customStyle="1" w:styleId="F36DBC0AE57648CD963CAF16DD1714FA">
    <w:name w:val="F36DBC0AE57648CD963CAF16DD1714FA"/>
  </w:style>
  <w:style w:type="paragraph" w:customStyle="1" w:styleId="0C386D1998CA4051AE4468DAFD82DF1D">
    <w:name w:val="0C386D1998CA4051AE4468DAFD82DF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template-usecase-6.dotx</Template>
  <TotalTime>29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Chèvre Lorin</cp:lastModifiedBy>
  <cp:revision>15</cp:revision>
  <dcterms:created xsi:type="dcterms:W3CDTF">2017-08-15T09:49:00Z</dcterms:created>
  <dcterms:modified xsi:type="dcterms:W3CDTF">2017-08-22T06:53:00Z</dcterms:modified>
</cp:coreProperties>
</file>