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95ED2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UC-7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495ED2">
                  <w:rPr>
                    <w:rFonts w:ascii="Arial" w:hAnsi="Arial" w:cs="Arial"/>
                    <w:sz w:val="22"/>
                    <w:szCs w:val="22"/>
                  </w:rPr>
                  <w:t>Quitter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décide de quitter 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9684B" w:rsidP="00B9684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495ED2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</w:t>
                </w:r>
                <w:r w:rsidR="00495ED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est dans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495ED2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sera déconnecté du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A1690" w:rsidRPr="00AA1690" w:rsidRDefault="00495ED2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>
                  <w:t xml:space="preserve"> quitter le chanel</w:t>
                </w:r>
              </w:p>
              <w:p w:rsidR="00676480" w:rsidRPr="00676480" w:rsidRDefault="0067648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une requête que l’utilisateur veut quitter le channel</w:t>
                </w:r>
              </w:p>
              <w:p w:rsidR="006A5D2F" w:rsidRPr="00AA1690" w:rsidRDefault="00676480" w:rsidP="00AA1690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supprime l’utilisateur du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977046B2F6F942DD93401E353B66A329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665BC" w:rsidRDefault="00AA1690" w:rsidP="00B665BC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ne répond plus</w:t>
                </w:r>
              </w:p>
              <w:p w:rsidR="00B03219" w:rsidRPr="00AA1690" w:rsidRDefault="00CF2D99" w:rsidP="00B665BC">
                <w:pPr>
                  <w:pStyle w:val="Paragraphedeliste"/>
                  <w:numPr>
                    <w:ilvl w:val="0"/>
                    <w:numId w:val="7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Un message d’erreur s’affiche à l’écran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93EC9" w:rsidP="00493EC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76480" w:rsidP="0067648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AA1690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77CD"/>
    <w:multiLevelType w:val="hybridMultilevel"/>
    <w:tmpl w:val="A6B4C4AA"/>
    <w:lvl w:ilvl="0" w:tplc="19C2962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83A59B4"/>
    <w:multiLevelType w:val="hybridMultilevel"/>
    <w:tmpl w:val="3E046C6E"/>
    <w:lvl w:ilvl="0" w:tplc="78DE6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90B48"/>
    <w:rsid w:val="00493EC9"/>
    <w:rsid w:val="00495ED2"/>
    <w:rsid w:val="004F7E83"/>
    <w:rsid w:val="00676480"/>
    <w:rsid w:val="006A5D2F"/>
    <w:rsid w:val="00736CE6"/>
    <w:rsid w:val="009922C7"/>
    <w:rsid w:val="00AA1690"/>
    <w:rsid w:val="00AB3697"/>
    <w:rsid w:val="00B03219"/>
    <w:rsid w:val="00B665BC"/>
    <w:rsid w:val="00B9684B"/>
    <w:rsid w:val="00BA7B35"/>
    <w:rsid w:val="00CF2D9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3917C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14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7</cp:revision>
  <dcterms:created xsi:type="dcterms:W3CDTF">2017-08-15T11:08:00Z</dcterms:created>
  <dcterms:modified xsi:type="dcterms:W3CDTF">2017-08-22T06:57:00Z</dcterms:modified>
</cp:coreProperties>
</file>