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UC-6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Demande d’information</w:t>
                </w:r>
                <w:r w:rsidR="00BA7B35">
                  <w:rPr>
                    <w:rFonts w:ascii="Arial" w:hAnsi="Arial" w:cs="Arial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du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AA1690" w:rsidP="004F7E83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désire afficher les informations d’un autre utilisateur ou d’un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75DAD" w:rsidP="00675DA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AA1690" w:rsidP="00AA1690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Le client affiche les informations que l’utilisateur désirait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A1690" w:rsidRPr="00AA1690" w:rsidRDefault="00C2173F" w:rsidP="00675DAD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 des informations du serveur</w:t>
                </w:r>
              </w:p>
              <w:p w:rsidR="00675DAD" w:rsidRPr="006C2418" w:rsidRDefault="00675DAD" w:rsidP="00675DAD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de la part du client et lui retourne les informations demandées.</w:t>
                </w:r>
              </w:p>
              <w:p w:rsidR="006A5D2F" w:rsidRPr="00AA1690" w:rsidRDefault="00675DAD" w:rsidP="00675DAD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Une fenêtre contenant les informations s’ouvre.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A3788F" w:rsidRDefault="00AA1690" w:rsidP="00EA65C9">
                <w:pPr>
                  <w:pStyle w:val="Paragraphedeliste"/>
                  <w:numPr>
                    <w:ilvl w:val="0"/>
                    <w:numId w:val="7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  <w:p w:rsidR="00B03219" w:rsidRPr="00EA65C9" w:rsidRDefault="00A3788F" w:rsidP="00EA65C9">
                <w:pPr>
                  <w:pStyle w:val="Paragraphedeliste"/>
                  <w:numPr>
                    <w:ilvl w:val="0"/>
                    <w:numId w:val="7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Un message d’erreur s’affiche à l’écran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D261C" w:rsidP="004D261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AA1690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202"/>
    <w:multiLevelType w:val="hybridMultilevel"/>
    <w:tmpl w:val="1CC05948"/>
    <w:lvl w:ilvl="0" w:tplc="8E62E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3E58"/>
    <w:multiLevelType w:val="hybridMultilevel"/>
    <w:tmpl w:val="F2A409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90B48"/>
    <w:rsid w:val="004D261C"/>
    <w:rsid w:val="004F7E83"/>
    <w:rsid w:val="00675DAD"/>
    <w:rsid w:val="006A5D2F"/>
    <w:rsid w:val="00736CE6"/>
    <w:rsid w:val="009922C7"/>
    <w:rsid w:val="00A3788F"/>
    <w:rsid w:val="00AA1690"/>
    <w:rsid w:val="00AB3697"/>
    <w:rsid w:val="00B03219"/>
    <w:rsid w:val="00BA7B35"/>
    <w:rsid w:val="00C2173F"/>
    <w:rsid w:val="00DE7E2A"/>
    <w:rsid w:val="00E32889"/>
    <w:rsid w:val="00EA65C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406DE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4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8</cp:revision>
  <dcterms:created xsi:type="dcterms:W3CDTF">2017-08-15T11:08:00Z</dcterms:created>
  <dcterms:modified xsi:type="dcterms:W3CDTF">2017-08-22T06:42:00Z</dcterms:modified>
</cp:coreProperties>
</file>