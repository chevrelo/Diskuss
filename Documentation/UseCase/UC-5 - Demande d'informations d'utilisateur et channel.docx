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174CEC50078A44AF829917650F4D7E5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UC-5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05DAB07783D4D53BDC45517B1D295A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A44D2F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d’utilisateur /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7BCB5257893F4221AB71649E30A12BB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désire afficher les informations d’un autre utilisateur ou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347DADD2DB493387B7639A6BA1854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C2418" w:rsidP="006C241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7B095F2063E848F1AD8E7ABE8EECD46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BB3746D3539D4BC49C034688594AB49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E6A7F" w:rsidP="00AE6A7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affiche les informations que l’utilisateur désirait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ED0148E695C4B739E9964E15081DF0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F28AC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double click sur l’utilisateur ou sur le channel</w:t>
                </w:r>
              </w:p>
              <w:p w:rsidR="006C2418" w:rsidRPr="006C2418" w:rsidRDefault="00AF28AC" w:rsidP="006C2418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  <w:r w:rsidR="006C2418">
                  <w:t xml:space="preserve"> de la part du client</w:t>
                </w:r>
                <w:r>
                  <w:t xml:space="preserve"> et </w:t>
                </w:r>
                <w:r w:rsidR="006C2418">
                  <w:t>lui retourne les informations demandées.</w:t>
                </w:r>
              </w:p>
              <w:p w:rsidR="006A5D2F" w:rsidRPr="00AF28AC" w:rsidRDefault="006C2418" w:rsidP="006C2418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contenant les informations s’ouvre.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2FB39B2F4694631B3ACCCA65D9CA858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F28AC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F28AC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F28AC" w:rsidRDefault="00AF28AC" w:rsidP="00CF2587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L’utilisateur / le channel n’existe plus</w:t>
                </w:r>
              </w:p>
              <w:p w:rsidR="00953088" w:rsidRDefault="00953088" w:rsidP="00CF2587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Une fenêtre s’ouvre pour expliquer ça à l’utilisateur</w:t>
                </w:r>
              </w:p>
              <w:p w:rsidR="00AF28AC" w:rsidRDefault="00AF28AC" w:rsidP="00AF28AC"/>
              <w:p w:rsidR="00AF28AC" w:rsidRDefault="00AF28AC" w:rsidP="00AF28AC">
                <w:r>
                  <w:t>2</w:t>
                </w:r>
                <w:r w:rsidRPr="00AF28AC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379B2" w:rsidRDefault="00834532" w:rsidP="00953088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Le serveur ne répond plus</w:t>
                </w:r>
              </w:p>
              <w:p w:rsidR="00B03219" w:rsidRPr="00AF28AC" w:rsidRDefault="00B379B2" w:rsidP="00953088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Un message d’erreur s’affiche à l’écran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A51DA27B032C4C61A4EB303F0574A67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02595" w:rsidP="00C02595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47423651D3CF44AEAAAC8D75B893906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4A45328585FA4F769DC472BB33D7B7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C2418" w:rsidP="006C241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F28AC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2" w:rsidRDefault="00834532" w:rsidP="00834532">
      <w:pPr>
        <w:spacing w:after="0"/>
      </w:pPr>
      <w:r>
        <w:separator/>
      </w:r>
    </w:p>
  </w:endnote>
  <w:endnote w:type="continuationSeparator" w:id="0">
    <w:p w:rsidR="00834532" w:rsidRDefault="00834532" w:rsidP="00834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2" w:rsidRDefault="00834532" w:rsidP="00834532">
      <w:pPr>
        <w:spacing w:after="0"/>
      </w:pPr>
      <w:r>
        <w:separator/>
      </w:r>
    </w:p>
  </w:footnote>
  <w:footnote w:type="continuationSeparator" w:id="0">
    <w:p w:rsidR="00834532" w:rsidRDefault="00834532" w:rsidP="008345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6935"/>
    <w:multiLevelType w:val="hybridMultilevel"/>
    <w:tmpl w:val="B928DB1A"/>
    <w:lvl w:ilvl="0" w:tplc="821E24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0F6E"/>
    <w:multiLevelType w:val="hybridMultilevel"/>
    <w:tmpl w:val="BD12F09A"/>
    <w:lvl w:ilvl="0" w:tplc="A85C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5BCD"/>
    <w:multiLevelType w:val="hybridMultilevel"/>
    <w:tmpl w:val="371446D2"/>
    <w:lvl w:ilvl="0" w:tplc="A17A42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7CF3"/>
    <w:multiLevelType w:val="hybridMultilevel"/>
    <w:tmpl w:val="4BC40318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7757"/>
    <w:multiLevelType w:val="hybridMultilevel"/>
    <w:tmpl w:val="4B820D4E"/>
    <w:lvl w:ilvl="0" w:tplc="5762D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2931"/>
    <w:multiLevelType w:val="hybridMultilevel"/>
    <w:tmpl w:val="DE4ED300"/>
    <w:lvl w:ilvl="0" w:tplc="A85C53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9627E"/>
    <w:multiLevelType w:val="hybridMultilevel"/>
    <w:tmpl w:val="C6680F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41F78"/>
    <w:multiLevelType w:val="hybridMultilevel"/>
    <w:tmpl w:val="F37EB7BA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132A1D"/>
    <w:rsid w:val="00183928"/>
    <w:rsid w:val="003543CB"/>
    <w:rsid w:val="00490B48"/>
    <w:rsid w:val="004F7E83"/>
    <w:rsid w:val="006A5D2F"/>
    <w:rsid w:val="006C2418"/>
    <w:rsid w:val="00736CE6"/>
    <w:rsid w:val="00815103"/>
    <w:rsid w:val="00834532"/>
    <w:rsid w:val="00953088"/>
    <w:rsid w:val="009922C7"/>
    <w:rsid w:val="00A44D2F"/>
    <w:rsid w:val="00AB3697"/>
    <w:rsid w:val="00AE6A7F"/>
    <w:rsid w:val="00AF28AC"/>
    <w:rsid w:val="00B03219"/>
    <w:rsid w:val="00B379B2"/>
    <w:rsid w:val="00C02595"/>
    <w:rsid w:val="00CF2587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D85AD"/>
  <w15:chartTrackingRefBased/>
  <w15:docId w15:val="{48C5C9FF-0BBD-4F11-A30E-772CC2F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34532"/>
    <w:rPr>
      <w:rFonts w:eastAsia="Times New Roman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3453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34532"/>
    <w:rPr>
      <w:rFonts w:eastAsia="Times New Roman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4CEC50078A44AF829917650F4D7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1310D-D2EA-4EFD-9DE6-462266965D00}"/>
      </w:docPartPr>
      <w:docPartBody>
        <w:p w:rsidR="007D0E32" w:rsidRDefault="007D0E32">
          <w:pPr>
            <w:pStyle w:val="174CEC50078A44AF829917650F4D7E5E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05DAB07783D4D53BDC45517B1D295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7655E-67FF-489E-A430-BEEB1CEFA74C}"/>
      </w:docPartPr>
      <w:docPartBody>
        <w:p w:rsidR="007D0E32" w:rsidRDefault="007D0E32">
          <w:pPr>
            <w:pStyle w:val="705DAB07783D4D53BDC45517B1D295AF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7BCB5257893F4221AB71649E30A12B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C7981-06D6-422E-8481-DFCE9BCE83F8}"/>
      </w:docPartPr>
      <w:docPartBody>
        <w:p w:rsidR="007D0E32" w:rsidRDefault="007D0E32">
          <w:pPr>
            <w:pStyle w:val="7BCB5257893F4221AB71649E30A12BB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347DADD2DB493387B7639A6BA185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1164D-B634-4280-A8AF-41865E079CB3}"/>
      </w:docPartPr>
      <w:docPartBody>
        <w:p w:rsidR="007D0E32" w:rsidRDefault="007D0E32">
          <w:pPr>
            <w:pStyle w:val="15347DADD2DB493387B7639A6BA18548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7B095F2063E848F1AD8E7ABE8EECD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523BEB-23D6-4079-9BF7-60D915D16A60}"/>
      </w:docPartPr>
      <w:docPartBody>
        <w:p w:rsidR="007D0E32" w:rsidRDefault="007D0E32">
          <w:pPr>
            <w:pStyle w:val="7B095F2063E848F1AD8E7ABE8EECD46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BB3746D3539D4BC49C034688594AB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BABF-1327-4A8F-9CC1-E2D2BA073976}"/>
      </w:docPartPr>
      <w:docPartBody>
        <w:p w:rsidR="007D0E32" w:rsidRDefault="007D0E32">
          <w:pPr>
            <w:pStyle w:val="BB3746D3539D4BC49C034688594AB490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ED0148E695C4B739E9964E15081D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3389B-230F-47C9-8F69-04C58D3CEF99}"/>
      </w:docPartPr>
      <w:docPartBody>
        <w:p w:rsidR="007D0E32" w:rsidRDefault="007D0E32">
          <w:pPr>
            <w:pStyle w:val="9ED0148E695C4B739E9964E15081DF0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2FB39B2F4694631B3ACCCA65D9CA8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61218-DB16-43D3-8C3E-F312CCE5F541}"/>
      </w:docPartPr>
      <w:docPartBody>
        <w:p w:rsidR="007D0E32" w:rsidRDefault="007D0E32">
          <w:pPr>
            <w:pStyle w:val="52FB39B2F4694631B3ACCCA65D9CA85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A51DA27B032C4C61A4EB303F0574A6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FCC19-5206-4A9A-BF67-82BFEC1F5856}"/>
      </w:docPartPr>
      <w:docPartBody>
        <w:p w:rsidR="007D0E32" w:rsidRDefault="007D0E32">
          <w:pPr>
            <w:pStyle w:val="A51DA27B032C4C61A4EB303F0574A67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47423651D3CF44AEAAAC8D75B89390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F091E-5EBD-41D2-9236-36E3DAE8895D}"/>
      </w:docPartPr>
      <w:docPartBody>
        <w:p w:rsidR="007D0E32" w:rsidRDefault="007D0E32">
          <w:pPr>
            <w:pStyle w:val="47423651D3CF44AEAAAC8D75B8939068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4A45328585FA4F769DC472BB33D7B7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D6CC6-B24A-437F-9FD1-7CE7F47E1B02}"/>
      </w:docPartPr>
      <w:docPartBody>
        <w:p w:rsidR="007D0E32" w:rsidRDefault="007D0E32">
          <w:pPr>
            <w:pStyle w:val="4A45328585FA4F769DC472BB33D7B78F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32"/>
    <w:rsid w:val="007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74CEC50078A44AF829917650F4D7E5E">
    <w:name w:val="174CEC50078A44AF829917650F4D7E5E"/>
  </w:style>
  <w:style w:type="paragraph" w:customStyle="1" w:styleId="705DAB07783D4D53BDC45517B1D295AF">
    <w:name w:val="705DAB07783D4D53BDC45517B1D295AF"/>
  </w:style>
  <w:style w:type="paragraph" w:customStyle="1" w:styleId="7BCB5257893F4221AB71649E30A12BBE">
    <w:name w:val="7BCB5257893F4221AB71649E30A12BBE"/>
  </w:style>
  <w:style w:type="paragraph" w:customStyle="1" w:styleId="15347DADD2DB493387B7639A6BA18548">
    <w:name w:val="15347DADD2DB493387B7639A6BA18548"/>
  </w:style>
  <w:style w:type="paragraph" w:customStyle="1" w:styleId="7B095F2063E848F1AD8E7ABE8EECD460">
    <w:name w:val="7B095F2063E848F1AD8E7ABE8EECD460"/>
  </w:style>
  <w:style w:type="paragraph" w:customStyle="1" w:styleId="BB3746D3539D4BC49C034688594AB490">
    <w:name w:val="BB3746D3539D4BC49C034688594AB490"/>
  </w:style>
  <w:style w:type="paragraph" w:customStyle="1" w:styleId="9ED0148E695C4B739E9964E15081DF00">
    <w:name w:val="9ED0148E695C4B739E9964E15081DF00"/>
  </w:style>
  <w:style w:type="paragraph" w:customStyle="1" w:styleId="52FB39B2F4694631B3ACCCA65D9CA858">
    <w:name w:val="52FB39B2F4694631B3ACCCA65D9CA858"/>
  </w:style>
  <w:style w:type="paragraph" w:customStyle="1" w:styleId="A51DA27B032C4C61A4EB303F0574A67D">
    <w:name w:val="A51DA27B032C4C61A4EB303F0574A67D"/>
  </w:style>
  <w:style w:type="paragraph" w:customStyle="1" w:styleId="47423651D3CF44AEAAAC8D75B8939068">
    <w:name w:val="47423651D3CF44AEAAAC8D75B8939068"/>
  </w:style>
  <w:style w:type="paragraph" w:customStyle="1" w:styleId="4A45328585FA4F769DC472BB33D7B78F">
    <w:name w:val="4A45328585FA4F769DC472BB33D7B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template-usecase-8.dotx</Template>
  <TotalTime>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10</cp:revision>
  <dcterms:created xsi:type="dcterms:W3CDTF">2017-08-15T10:06:00Z</dcterms:created>
  <dcterms:modified xsi:type="dcterms:W3CDTF">2017-08-22T06:56:00Z</dcterms:modified>
</cp:coreProperties>
</file>