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Ind w:w="209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06"/>
        <w:gridCol w:w="6850"/>
      </w:tblGrid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vAlign w:val="center"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 xml:space="preserve">ID: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1387874254"/>
            <w:placeholder>
              <w:docPart w:val="174CEC50078A44AF829917650F4D7E5E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UC-5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Titre: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990706606"/>
            <w:placeholder>
              <w:docPart w:val="705DAB07783D4D53BDC45517B1D295AF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815103" w:rsidP="00815103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Diskuss – Demande d’information d’utilisateur /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Description: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06128686"/>
            <w:placeholder>
              <w:docPart w:val="7BCB5257893F4221AB71649E30A12BBE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désire afficher les informations d’un autre utilisateur ou d’un channel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4F7E8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Act</w:t>
            </w:r>
            <w:r w:rsidR="004F7E83">
              <w:rPr>
                <w:rFonts w:ascii="Arial" w:hAnsi="Arial" w:cs="Arial"/>
                <w:sz w:val="22"/>
                <w:szCs w:val="22"/>
              </w:rPr>
              <w:t>eu</w:t>
            </w:r>
            <w:r w:rsidRPr="00B03219">
              <w:rPr>
                <w:rFonts w:ascii="Arial" w:hAnsi="Arial" w:cs="Arial"/>
                <w:sz w:val="22"/>
                <w:szCs w:val="22"/>
              </w:rPr>
              <w:t>r principal: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704720123"/>
            <w:placeholder>
              <w:docPart w:val="15347DADD2DB493387B7639A6BA18548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Préconditions: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919413431"/>
            <w:placeholder>
              <w:docPart w:val="7B095F2063E848F1AD8E7ABE8EECD460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3543CB" w:rsidP="003543CB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L’utilisateur est connecté au client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Postconditions:</w:t>
            </w:r>
          </w:p>
        </w:tc>
        <w:sdt>
          <w:sdtPr>
            <w:rPr>
              <w:rFonts w:ascii="Arial" w:hAnsi="Arial" w:cs="Arial"/>
              <w:sz w:val="22"/>
              <w:szCs w:val="22"/>
              <w:lang w:val="fr-CH"/>
            </w:rPr>
            <w:id w:val="-1490317546"/>
            <w:placeholder>
              <w:docPart w:val="BB3746D3539D4BC49C034688594AB490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E6A7F" w:rsidP="00AE6A7F">
                <w:pPr>
                  <w:rPr>
                    <w:rFonts w:ascii="Arial" w:hAnsi="Arial" w:cs="Arial"/>
                    <w:sz w:val="22"/>
                    <w:szCs w:val="22"/>
                    <w:lang w:val="fr-CH"/>
                  </w:rPr>
                </w:pPr>
                <w:r>
                  <w:rPr>
                    <w:rFonts w:ascii="Arial" w:hAnsi="Arial" w:cs="Arial"/>
                    <w:sz w:val="22"/>
                    <w:szCs w:val="22"/>
                    <w:lang w:val="fr-CH"/>
                  </w:rPr>
                  <w:t>Le client affiche les informations que l’utilisateur désirait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Scénario nominal:</w:t>
            </w:r>
          </w:p>
        </w:tc>
        <w:sdt>
          <w:sdtPr>
            <w:id w:val="-1457167596"/>
            <w:placeholder>
              <w:docPart w:val="9ED0148E695C4B739E9964E15081DF00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AF28AC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L’utilisateur double click sur l’utilisateur ou sur le channel</w:t>
                </w:r>
              </w:p>
              <w:p w:rsidR="006A5D2F" w:rsidRPr="00AF28AC" w:rsidRDefault="00AF28AC" w:rsidP="00AF28AC">
                <w:pPr>
                  <w:pStyle w:val="Paragraphedeliste"/>
                  <w:numPr>
                    <w:ilvl w:val="0"/>
                    <w:numId w:val="2"/>
                  </w:num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t>Le serveur reçoit la requête et retourne les informations au client.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</w:tcPr>
          <w:p w:rsidR="00B03219" w:rsidRPr="00B03219" w:rsidRDefault="00B03219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Scénarios alternatifs :</w:t>
            </w:r>
          </w:p>
        </w:tc>
        <w:tc>
          <w:tcPr>
            <w:tcW w:w="3782" w:type="pct"/>
            <w:shd w:val="clear" w:color="auto" w:fill="FFFFFF"/>
            <w:vAlign w:val="center"/>
          </w:tcPr>
          <w:sdt>
            <w:sdtPr>
              <w:rPr>
                <w:rFonts w:ascii="Arial" w:hAnsi="Arial" w:cs="Arial"/>
                <w:sz w:val="22"/>
                <w:szCs w:val="22"/>
              </w:rPr>
              <w:id w:val="-1225606088"/>
              <w:placeholder>
                <w:docPart w:val="52FB39B2F4694631B3ACCCA65D9CA858"/>
              </w:placeholder>
            </w:sdtPr>
            <w:sdtEndPr>
              <w:rPr>
                <w:rFonts w:asciiTheme="minorHAnsi" w:hAnsiTheme="minorHAnsi" w:cs="Times New Roman"/>
                <w:sz w:val="24"/>
                <w:szCs w:val="20"/>
              </w:rPr>
            </w:sdtEndPr>
            <w:sdtContent>
              <w:p w:rsidR="00AF28AC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</w:t>
                </w:r>
                <w:r w:rsidRPr="00AF28AC">
                  <w:rPr>
                    <w:rFonts w:ascii="Arial" w:hAnsi="Arial" w:cs="Arial"/>
                    <w:sz w:val="22"/>
                    <w:szCs w:val="22"/>
                    <w:vertAlign w:val="superscript"/>
                  </w:rPr>
                  <w:t>er</w:t>
                </w:r>
                <w:r>
                  <w:rPr>
                    <w:rFonts w:ascii="Arial" w:hAnsi="Arial" w:cs="Arial"/>
                    <w:sz w:val="22"/>
                    <w:szCs w:val="22"/>
                  </w:rPr>
                  <w:t xml:space="preserve"> scénario :</w:t>
                </w:r>
              </w:p>
              <w:p w:rsidR="00AF28AC" w:rsidRDefault="00AF28AC" w:rsidP="00AF28AC">
                <w:pPr>
                  <w:pStyle w:val="Paragraphedeliste"/>
                  <w:numPr>
                    <w:ilvl w:val="0"/>
                    <w:numId w:val="6"/>
                  </w:numPr>
                </w:pPr>
                <w:r>
                  <w:t>L’utilisateur / le channel n’existe plus</w:t>
                </w:r>
              </w:p>
              <w:p w:rsidR="00AF28AC" w:rsidRDefault="00AF28AC" w:rsidP="00AF28AC"/>
              <w:p w:rsidR="00AF28AC" w:rsidRDefault="00AF28AC" w:rsidP="00AF28AC">
                <w:r>
                  <w:t>2</w:t>
                </w:r>
                <w:r w:rsidRPr="00AF28AC">
                  <w:rPr>
                    <w:vertAlign w:val="superscript"/>
                  </w:rPr>
                  <w:t>e</w:t>
                </w:r>
                <w:r>
                  <w:t xml:space="preserve"> scénario :</w:t>
                </w:r>
              </w:p>
              <w:p w:rsidR="00B03219" w:rsidRPr="00AF28AC" w:rsidRDefault="00AF28AC" w:rsidP="00AF28AC">
                <w:pPr>
                  <w:pStyle w:val="Paragraphedeliste"/>
                  <w:numPr>
                    <w:ilvl w:val="0"/>
                    <w:numId w:val="8"/>
                  </w:numPr>
                </w:pPr>
                <w:r>
                  <w:t>Le serveur ne répond plus.</w:t>
                </w:r>
              </w:p>
            </w:sdtContent>
          </w:sdt>
        </w:tc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18392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Statut: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253179747"/>
            <w:placeholder>
              <w:docPart w:val="A51DA27B032C4C61A4EB303F0574A67D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En développement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Auteur: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404655436"/>
            <w:placeholder>
              <w:docPart w:val="47423651D3CF44AEAAAC8D75B8939068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Lorin Chèvre</w:t>
                </w:r>
              </w:p>
            </w:tc>
          </w:sdtContent>
        </w:sdt>
      </w:tr>
      <w:tr w:rsidR="00B03219" w:rsidRPr="00B03219" w:rsidTr="00B03219">
        <w:trPr>
          <w:tblCellSpacing w:w="0" w:type="dxa"/>
        </w:trPr>
        <w:tc>
          <w:tcPr>
            <w:tcW w:w="1218" w:type="pct"/>
            <w:shd w:val="clear" w:color="auto" w:fill="FFFFFF"/>
            <w:noWrap/>
            <w:hideMark/>
          </w:tcPr>
          <w:p w:rsidR="00183928" w:rsidRPr="00B03219" w:rsidRDefault="00183928" w:rsidP="00815103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B03219">
              <w:rPr>
                <w:rFonts w:ascii="Arial" w:hAnsi="Arial" w:cs="Arial"/>
                <w:sz w:val="22"/>
                <w:szCs w:val="22"/>
              </w:rPr>
              <w:t>Date / Version: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78798424"/>
            <w:placeholder>
              <w:docPart w:val="4A45328585FA4F769DC472BB33D7B78F"/>
            </w:placeholder>
          </w:sdtPr>
          <w:sdtContent>
            <w:tc>
              <w:tcPr>
                <w:tcW w:w="3782" w:type="pct"/>
                <w:shd w:val="clear" w:color="auto" w:fill="FFFFFF"/>
                <w:vAlign w:val="center"/>
                <w:hideMark/>
              </w:tcPr>
              <w:p w:rsidR="006A5D2F" w:rsidRPr="00B03219" w:rsidRDefault="00AF28AC" w:rsidP="00AF28AC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15.08.2017 / 1.0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</w:tbl>
    <w:p w:rsidR="00E32889" w:rsidRPr="00B03219" w:rsidRDefault="00E32889" w:rsidP="00B03219"/>
    <w:sectPr w:rsidR="00E32889" w:rsidRPr="00B0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F3E58"/>
    <w:multiLevelType w:val="hybridMultilevel"/>
    <w:tmpl w:val="F2A409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80F6E"/>
    <w:multiLevelType w:val="hybridMultilevel"/>
    <w:tmpl w:val="BD12F09A"/>
    <w:lvl w:ilvl="0" w:tplc="A85C53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F5BCD"/>
    <w:multiLevelType w:val="hybridMultilevel"/>
    <w:tmpl w:val="371446D2"/>
    <w:lvl w:ilvl="0" w:tplc="A17A42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7CF3"/>
    <w:multiLevelType w:val="hybridMultilevel"/>
    <w:tmpl w:val="4BC40318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52931"/>
    <w:multiLevelType w:val="hybridMultilevel"/>
    <w:tmpl w:val="DE4ED300"/>
    <w:lvl w:ilvl="0" w:tplc="A85C53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02083"/>
    <w:multiLevelType w:val="hybridMultilevel"/>
    <w:tmpl w:val="FE4C57C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9627E"/>
    <w:multiLevelType w:val="hybridMultilevel"/>
    <w:tmpl w:val="C6680F1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41F78"/>
    <w:multiLevelType w:val="hybridMultilevel"/>
    <w:tmpl w:val="F37EB7BA"/>
    <w:lvl w:ilvl="0" w:tplc="DDD60E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132A1D"/>
    <w:rsid w:val="00183928"/>
    <w:rsid w:val="003543CB"/>
    <w:rsid w:val="00490B48"/>
    <w:rsid w:val="004F7E83"/>
    <w:rsid w:val="006A5D2F"/>
    <w:rsid w:val="00736CE6"/>
    <w:rsid w:val="00815103"/>
    <w:rsid w:val="009922C7"/>
    <w:rsid w:val="00AB3697"/>
    <w:rsid w:val="00AE6A7F"/>
    <w:rsid w:val="00AF28AC"/>
    <w:rsid w:val="00B03219"/>
    <w:rsid w:val="00E32889"/>
    <w:rsid w:val="00F7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7A5F00D5"/>
  <w15:chartTrackingRefBased/>
  <w15:docId w15:val="{48C5C9FF-0BBD-4F11-A30E-772CC2F2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928"/>
    <w:pPr>
      <w:spacing w:after="120" w:line="240" w:lineRule="auto"/>
      <w:jc w:val="both"/>
    </w:pPr>
    <w:rPr>
      <w:rFonts w:eastAsia="Times New Roman" w:cs="Times New Roman"/>
      <w:sz w:val="24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39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83928"/>
    <w:pPr>
      <w:spacing w:before="100" w:beforeAutospacing="1" w:after="100" w:afterAutospacing="1"/>
      <w:jc w:val="left"/>
    </w:pPr>
    <w:rPr>
      <w:rFonts w:ascii="Times New Roman" w:eastAsiaTheme="minorEastAsia" w:hAnsi="Times New Roman"/>
      <w:szCs w:val="24"/>
      <w:lang w:val="fr-CH" w:eastAsia="fr-CH"/>
    </w:rPr>
  </w:style>
  <w:style w:type="character" w:styleId="Textedelespacerserv">
    <w:name w:val="Placeholder Text"/>
    <w:basedOn w:val="Policepardfaut"/>
    <w:uiPriority w:val="99"/>
    <w:semiHidden/>
    <w:rsid w:val="006A5D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vrelo\AppData\Local\Temp\template-usecase-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4CEC50078A44AF829917650F4D7E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31310D-D2EA-4EFD-9DE6-462266965D00}"/>
      </w:docPartPr>
      <w:docPartBody>
        <w:p w:rsidR="00000000" w:rsidRDefault="001C2A4E">
          <w:pPr>
            <w:pStyle w:val="174CEC50078A44AF829917650F4D7E5E"/>
          </w:pPr>
          <w:r w:rsidRPr="004F7E83">
            <w:rPr>
              <w:rStyle w:val="Textedelespacerserv"/>
              <w:rFonts w:eastAsiaTheme="minorHAnsi"/>
            </w:rPr>
            <w:t>Identifiant unique au sein du projet pour la fonctionnalité.</w:t>
          </w:r>
        </w:p>
      </w:docPartBody>
    </w:docPart>
    <w:docPart>
      <w:docPartPr>
        <w:name w:val="705DAB07783D4D53BDC45517B1D295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D7655E-67FF-489E-A430-BEEB1CEFA74C}"/>
      </w:docPartPr>
      <w:docPartBody>
        <w:p w:rsidR="00000000" w:rsidRDefault="001C2A4E">
          <w:pPr>
            <w:pStyle w:val="705DAB07783D4D53BDC45517B1D295AF"/>
          </w:pPr>
          <w:r w:rsidRPr="004F7E83">
            <w:rPr>
              <w:rStyle w:val="Textedelespacerserv"/>
              <w:rFonts w:eastAsiaTheme="minorHAnsi"/>
            </w:rPr>
            <w:t>Le but du Use Case (de préférence courte</w:t>
          </w:r>
          <w:r>
            <w:rPr>
              <w:rStyle w:val="Textedelespacerserv"/>
              <w:rFonts w:eastAsiaTheme="minorHAnsi"/>
            </w:rPr>
            <w:t>,</w:t>
          </w:r>
          <w:r w:rsidRPr="004F7E83">
            <w:rPr>
              <w:rStyle w:val="Textedelespacerserv"/>
              <w:rFonts w:eastAsiaTheme="minorHAnsi"/>
            </w:rPr>
            <w:t xml:space="preserve"> sous forme verbale)</w:t>
          </w:r>
        </w:p>
      </w:docPartBody>
    </w:docPart>
    <w:docPart>
      <w:docPartPr>
        <w:name w:val="7BCB5257893F4221AB71649E30A12B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3C7981-06D6-422E-8481-DFCE9BCE83F8}"/>
      </w:docPartPr>
      <w:docPartBody>
        <w:p w:rsidR="00000000" w:rsidRDefault="001C2A4E">
          <w:pPr>
            <w:pStyle w:val="7BCB5257893F4221AB71649E30A12BBE"/>
          </w:pPr>
          <w:r w:rsidRPr="004F7E83">
            <w:rPr>
              <w:rStyle w:val="Textedelespacerserv"/>
              <w:rFonts w:eastAsiaTheme="minorHAnsi"/>
            </w:rPr>
            <w:t>Décrit le but et le contexte de ce Use Case</w:t>
          </w:r>
          <w:r>
            <w:rPr>
              <w:rStyle w:val="Textedelespacerserv"/>
              <w:rFonts w:eastAsiaTheme="minorHAnsi"/>
            </w:rPr>
            <w:t>. C</w:t>
          </w:r>
          <w:r w:rsidRPr="004F7E83">
            <w:rPr>
              <w:rStyle w:val="Textedelespacerserv"/>
              <w:rFonts w:eastAsiaTheme="minorHAnsi"/>
            </w:rPr>
            <w:t>’est généralement une extension de ce qui a été entré comme titre.</w:t>
          </w:r>
        </w:p>
      </w:docPartBody>
    </w:docPart>
    <w:docPart>
      <w:docPartPr>
        <w:name w:val="15347DADD2DB493387B7639A6BA185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D1164D-B634-4280-A8AF-41865E079CB3}"/>
      </w:docPartPr>
      <w:docPartBody>
        <w:p w:rsidR="00000000" w:rsidRDefault="001C2A4E">
          <w:pPr>
            <w:pStyle w:val="15347DADD2DB493387B7639A6BA18548"/>
          </w:pPr>
          <w:r w:rsidRPr="004F7E83">
            <w:rPr>
              <w:rStyle w:val="Textedelespacerserv"/>
              <w:rFonts w:eastAsiaTheme="minorHAnsi"/>
            </w:rPr>
            <w:t>Une personne, un logiciel ou un périphérique qui interagit avec notre système.</w:t>
          </w:r>
        </w:p>
      </w:docPartBody>
    </w:docPart>
    <w:docPart>
      <w:docPartPr>
        <w:name w:val="7B095F2063E848F1AD8E7ABE8EECD4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523BEB-23D6-4079-9BF7-60D915D16A60}"/>
      </w:docPartPr>
      <w:docPartBody>
        <w:p w:rsidR="00000000" w:rsidRDefault="001C2A4E">
          <w:pPr>
            <w:pStyle w:val="7B095F2063E848F1AD8E7ABE8EECD460"/>
          </w:pPr>
          <w:r w:rsidRPr="004F7E83">
            <w:rPr>
              <w:rStyle w:val="Textedelespacerserv"/>
              <w:rFonts w:eastAsiaTheme="minorHAnsi"/>
            </w:rPr>
            <w:t>Décrit l’état du système juste avant le premier événement du Use Case.</w:t>
          </w:r>
        </w:p>
      </w:docPartBody>
    </w:docPart>
    <w:docPart>
      <w:docPartPr>
        <w:name w:val="BB3746D3539D4BC49C034688594AB49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C8BABF-1327-4A8F-9CC1-E2D2BA073976}"/>
      </w:docPartPr>
      <w:docPartBody>
        <w:p w:rsidR="00000000" w:rsidRDefault="001C2A4E">
          <w:pPr>
            <w:pStyle w:val="BB3746D3539D4BC49C034688594AB490"/>
          </w:pPr>
          <w:r w:rsidRPr="004F7E83">
            <w:rPr>
              <w:rStyle w:val="Textedelespacerserv"/>
              <w:rFonts w:eastAsiaTheme="minorHAnsi"/>
            </w:rPr>
            <w:t>Décrit l’état du système après que tous les événements du Use Case aient eu lieu.</w:t>
          </w:r>
        </w:p>
      </w:docPartBody>
    </w:docPart>
    <w:docPart>
      <w:docPartPr>
        <w:name w:val="9ED0148E695C4B739E9964E15081DF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E3389B-230F-47C9-8F69-04C58D3CEF99}"/>
      </w:docPartPr>
      <w:docPartBody>
        <w:p w:rsidR="00000000" w:rsidRDefault="001C2A4E">
          <w:pPr>
            <w:pStyle w:val="9ED0148E695C4B739E9964E15081DF00"/>
          </w:pPr>
          <w:r w:rsidRPr="004F7E83">
            <w:rPr>
              <w:rStyle w:val="Textedelespacerserv"/>
              <w:rFonts w:eastAsiaTheme="minorHAnsi"/>
            </w:rPr>
            <w:t>Décrit toutes les étapes de traitement pour aller des préconditions aux postconditions quand tout se passe bien</w:t>
          </w:r>
        </w:p>
      </w:docPartBody>
    </w:docPart>
    <w:docPart>
      <w:docPartPr>
        <w:name w:val="52FB39B2F4694631B3ACCCA65D9CA8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E61218-DB16-43D3-8C3E-F312CCE5F541}"/>
      </w:docPartPr>
      <w:docPartBody>
        <w:p w:rsidR="00000000" w:rsidRDefault="001C2A4E">
          <w:pPr>
            <w:pStyle w:val="52FB39B2F4694631B3ACCCA65D9CA858"/>
          </w:pPr>
          <w:r w:rsidRPr="004F7E83">
            <w:rPr>
              <w:rStyle w:val="Textedelespacerserv"/>
              <w:rFonts w:eastAsiaTheme="minorHAnsi"/>
            </w:rPr>
            <w:t>Décrit tous les autres cheminements possibles pour ce Use Case – incluant les exceptions et les cas d’erreur.</w:t>
          </w:r>
        </w:p>
      </w:docPartBody>
    </w:docPart>
    <w:docPart>
      <w:docPartPr>
        <w:name w:val="A51DA27B032C4C61A4EB303F0574A6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3FCC19-5206-4A9A-BF67-82BFEC1F5856}"/>
      </w:docPartPr>
      <w:docPartBody>
        <w:p w:rsidR="00000000" w:rsidRDefault="001C2A4E">
          <w:pPr>
            <w:pStyle w:val="A51DA27B032C4C61A4EB303F0574A67D"/>
          </w:pPr>
          <w:r w:rsidRPr="004F7E83">
            <w:rPr>
              <w:rStyle w:val="Textedelespacerserv"/>
              <w:rFonts w:eastAsiaTheme="minorHAnsi"/>
            </w:rPr>
            <w:t>Statut (en dev. / pour review / validé).</w:t>
          </w:r>
        </w:p>
      </w:docPartBody>
    </w:docPart>
    <w:docPart>
      <w:docPartPr>
        <w:name w:val="47423651D3CF44AEAAAC8D75B89390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51F091E-5EBD-41D2-9236-36E3DAE8895D}"/>
      </w:docPartPr>
      <w:docPartBody>
        <w:p w:rsidR="00000000" w:rsidRDefault="001C2A4E">
          <w:pPr>
            <w:pStyle w:val="47423651D3CF44AEAAAC8D75B8939068"/>
          </w:pPr>
          <w:r w:rsidRPr="004F7E83">
            <w:rPr>
              <w:rStyle w:val="Textedelespacerserv"/>
              <w:rFonts w:eastAsiaTheme="minorHAnsi"/>
            </w:rPr>
            <w:t>Qui est l’auteur du Use Case au sein du team de développement</w:t>
          </w:r>
        </w:p>
      </w:docPartBody>
    </w:docPart>
    <w:docPart>
      <w:docPartPr>
        <w:name w:val="4A45328585FA4F769DC472BB33D7B7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D6CC6-B24A-437F-9FD1-7CE7F47E1B02}"/>
      </w:docPartPr>
      <w:docPartBody>
        <w:p w:rsidR="00000000" w:rsidRDefault="001C2A4E">
          <w:pPr>
            <w:pStyle w:val="4A45328585FA4F769DC472BB33D7B78F"/>
          </w:pPr>
          <w:r w:rsidRPr="004F7E83">
            <w:rPr>
              <w:rStyle w:val="Textedelespacerserv"/>
              <w:rFonts w:eastAsiaTheme="minorHAnsi"/>
            </w:rPr>
            <w:t>Date et version du Use Case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74CEC50078A44AF829917650F4D7E5E">
    <w:name w:val="174CEC50078A44AF829917650F4D7E5E"/>
  </w:style>
  <w:style w:type="paragraph" w:customStyle="1" w:styleId="705DAB07783D4D53BDC45517B1D295AF">
    <w:name w:val="705DAB07783D4D53BDC45517B1D295AF"/>
  </w:style>
  <w:style w:type="paragraph" w:customStyle="1" w:styleId="7BCB5257893F4221AB71649E30A12BBE">
    <w:name w:val="7BCB5257893F4221AB71649E30A12BBE"/>
  </w:style>
  <w:style w:type="paragraph" w:customStyle="1" w:styleId="15347DADD2DB493387B7639A6BA18548">
    <w:name w:val="15347DADD2DB493387B7639A6BA18548"/>
  </w:style>
  <w:style w:type="paragraph" w:customStyle="1" w:styleId="7B095F2063E848F1AD8E7ABE8EECD460">
    <w:name w:val="7B095F2063E848F1AD8E7ABE8EECD460"/>
  </w:style>
  <w:style w:type="paragraph" w:customStyle="1" w:styleId="BB3746D3539D4BC49C034688594AB490">
    <w:name w:val="BB3746D3539D4BC49C034688594AB490"/>
  </w:style>
  <w:style w:type="paragraph" w:customStyle="1" w:styleId="9ED0148E695C4B739E9964E15081DF00">
    <w:name w:val="9ED0148E695C4B739E9964E15081DF00"/>
  </w:style>
  <w:style w:type="paragraph" w:customStyle="1" w:styleId="52FB39B2F4694631B3ACCCA65D9CA858">
    <w:name w:val="52FB39B2F4694631B3ACCCA65D9CA858"/>
  </w:style>
  <w:style w:type="paragraph" w:customStyle="1" w:styleId="A51DA27B032C4C61A4EB303F0574A67D">
    <w:name w:val="A51DA27B032C4C61A4EB303F0574A67D"/>
  </w:style>
  <w:style w:type="paragraph" w:customStyle="1" w:styleId="47423651D3CF44AEAAAC8D75B8939068">
    <w:name w:val="47423651D3CF44AEAAAC8D75B8939068"/>
  </w:style>
  <w:style w:type="paragraph" w:customStyle="1" w:styleId="4A45328585FA4F769DC472BB33D7B78F">
    <w:name w:val="4A45328585FA4F769DC472BB33D7B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template-usecase-8.dotx</Template>
  <TotalTime>7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STS2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Chèvre Lorin</cp:lastModifiedBy>
  <cp:revision>3</cp:revision>
  <dcterms:created xsi:type="dcterms:W3CDTF">2017-08-15T10:06:00Z</dcterms:created>
  <dcterms:modified xsi:type="dcterms:W3CDTF">2017-08-15T10:13:00Z</dcterms:modified>
</cp:coreProperties>
</file>