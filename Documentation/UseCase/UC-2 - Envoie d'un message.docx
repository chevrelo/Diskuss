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576F92F0C37042E48622F7C1B3651073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UC-2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BC39F6F4821A4A6AB767610066DF53F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Envoie </w:t>
                </w:r>
                <w:r w:rsidR="000A18E6">
                  <w:rPr>
                    <w:rFonts w:ascii="Arial" w:hAnsi="Arial" w:cs="Arial"/>
                    <w:sz w:val="22"/>
                    <w:szCs w:val="22"/>
                  </w:rPr>
                  <w:t>d’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un message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C0E87EC53AD8481683F8F0982D2BF89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Un utilisateur envoie un message privé à un autre utilisateur ou dans un channel.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576CF7D78B947EF80B42B95845AE92E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A6F33" w:rsidP="00EA6F3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519253BD16264C8ABC781E128F8A1E0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D728F" w:rsidP="00CA2BE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L’utilisateur est connecté </w:t>
                </w:r>
                <w:r w:rsidR="00CA2BE3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sur le 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455BC4BC1B241F29ADCA6CF35CC6D9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D728F" w:rsidP="00ED728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a envoyé un message à un utilisateur ou à un channel.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94E289FC823D4802A16313A4B4639A2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532AE8" w:rsidRPr="00532AE8" w:rsidRDefault="00532AE8" w:rsidP="00ED72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sélectionne un utilisateur / channel</w:t>
                </w:r>
              </w:p>
              <w:p w:rsidR="00ED728F" w:rsidRPr="00ED728F" w:rsidRDefault="00ED728F" w:rsidP="00ED72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envoie un message</w:t>
                </w:r>
              </w:p>
              <w:p w:rsidR="00B54B49" w:rsidRPr="00B54B49" w:rsidRDefault="00ED728F" w:rsidP="008A2E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</w:t>
                </w:r>
                <w:r w:rsidR="00485ACA">
                  <w:t xml:space="preserve"> de la part du client</w:t>
                </w:r>
                <w:r w:rsidR="008A2E8F">
                  <w:t xml:space="preserve"> comme quoi il veut envoyer un message</w:t>
                </w:r>
              </w:p>
              <w:p w:rsidR="006A5D2F" w:rsidRPr="008A2E8F" w:rsidRDefault="00B54B49" w:rsidP="008A2E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message s’affiche dans fenêtre de chat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5F6EE55DADB34298A6459B9515086803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ED728F" w:rsidRDefault="00ED728F" w:rsidP="00ED728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ED728F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B804F3" w:rsidRDefault="00ED728F" w:rsidP="008A2E8F">
                <w:pPr>
                  <w:pStyle w:val="Paragraphedeliste"/>
                  <w:numPr>
                    <w:ilvl w:val="0"/>
                    <w:numId w:val="5"/>
                  </w:numPr>
                </w:pPr>
                <w:r>
                  <w:t>Le serveur ne répond plus</w:t>
                </w:r>
              </w:p>
              <w:p w:rsidR="00ED728F" w:rsidRPr="00ED728F" w:rsidRDefault="00B804F3" w:rsidP="008A2E8F">
                <w:pPr>
                  <w:pStyle w:val="Paragraphedeliste"/>
                  <w:numPr>
                    <w:ilvl w:val="0"/>
                    <w:numId w:val="5"/>
                  </w:numPr>
                </w:pPr>
                <w:r>
                  <w:t>Un message d’erreur s’affiche à l’écran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5CEE50E1D16A49FAA71BDCC813B4893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1E1AB068FBE847B1B46C122322C5E85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473A0BB14D842AC9CC02211FC8B51C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5ACA" w:rsidP="00485ACA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22.08.2017</w:t>
                </w:r>
                <w:r w:rsidR="00BA6467">
                  <w:rPr>
                    <w:rFonts w:ascii="Arial" w:hAnsi="Arial" w:cs="Arial"/>
                    <w:sz w:val="22"/>
                    <w:szCs w:val="22"/>
                  </w:rPr>
                  <w:t xml:space="preserve"> / 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58CC"/>
    <w:multiLevelType w:val="hybridMultilevel"/>
    <w:tmpl w:val="920672FA"/>
    <w:lvl w:ilvl="0" w:tplc="B4DE36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3041"/>
    <w:multiLevelType w:val="hybridMultilevel"/>
    <w:tmpl w:val="F8127F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52A80"/>
    <w:multiLevelType w:val="hybridMultilevel"/>
    <w:tmpl w:val="30A45F8A"/>
    <w:lvl w:ilvl="0" w:tplc="4AFAC9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F6B8A"/>
    <w:multiLevelType w:val="hybridMultilevel"/>
    <w:tmpl w:val="EED066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05"/>
    <w:rsid w:val="000A18E6"/>
    <w:rsid w:val="00132A1D"/>
    <w:rsid w:val="00183928"/>
    <w:rsid w:val="00485ACA"/>
    <w:rsid w:val="00490B48"/>
    <w:rsid w:val="004F7E83"/>
    <w:rsid w:val="00532AE8"/>
    <w:rsid w:val="00622D05"/>
    <w:rsid w:val="006A5D2F"/>
    <w:rsid w:val="00736CE6"/>
    <w:rsid w:val="008A2E8F"/>
    <w:rsid w:val="009922C7"/>
    <w:rsid w:val="00AB3697"/>
    <w:rsid w:val="00B03219"/>
    <w:rsid w:val="00B038CF"/>
    <w:rsid w:val="00B54B49"/>
    <w:rsid w:val="00B804F3"/>
    <w:rsid w:val="00BA6467"/>
    <w:rsid w:val="00CA2BE3"/>
    <w:rsid w:val="00CB7B76"/>
    <w:rsid w:val="00E32889"/>
    <w:rsid w:val="00EA6F33"/>
    <w:rsid w:val="00ED728F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F1217"/>
  <w15:chartTrackingRefBased/>
  <w15:docId w15:val="{EF6D0288-5DF4-457C-847F-D5AEEA00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6F92F0C37042E48622F7C1B36510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033D0-57A2-4756-859E-04548617E8AB}"/>
      </w:docPartPr>
      <w:docPartBody>
        <w:p w:rsidR="00CD0C7C" w:rsidRDefault="00CD0C7C">
          <w:pPr>
            <w:pStyle w:val="576F92F0C37042E48622F7C1B3651073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BC39F6F4821A4A6AB767610066DF53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73F02-EFF6-4477-A621-4386EFD1104F}"/>
      </w:docPartPr>
      <w:docPartBody>
        <w:p w:rsidR="00CD0C7C" w:rsidRDefault="00CD0C7C">
          <w:pPr>
            <w:pStyle w:val="BC39F6F4821A4A6AB767610066DF53FE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C0E87EC53AD8481683F8F0982D2BF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C1B797-0749-40B6-B998-1BAF74A7DA22}"/>
      </w:docPartPr>
      <w:docPartBody>
        <w:p w:rsidR="00CD0C7C" w:rsidRDefault="00CD0C7C">
          <w:pPr>
            <w:pStyle w:val="C0E87EC53AD8481683F8F0982D2BF89E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576CF7D78B947EF80B42B95845AE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B030C5-A9CF-4AFE-854F-DF63009D9F72}"/>
      </w:docPartPr>
      <w:docPartBody>
        <w:p w:rsidR="00CD0C7C" w:rsidRDefault="00CD0C7C">
          <w:pPr>
            <w:pStyle w:val="1576CF7D78B947EF80B42B95845AE92E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519253BD16264C8ABC781E128F8A1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BFA892-7803-41CB-8CCF-9D364688CA2E}"/>
      </w:docPartPr>
      <w:docPartBody>
        <w:p w:rsidR="00CD0C7C" w:rsidRDefault="00CD0C7C">
          <w:pPr>
            <w:pStyle w:val="519253BD16264C8ABC781E128F8A1E0C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455BC4BC1B241F29ADCA6CF35CC6D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47B4B-BFB8-4EB1-901D-2CE8D3279282}"/>
      </w:docPartPr>
      <w:docPartBody>
        <w:p w:rsidR="00CD0C7C" w:rsidRDefault="00CD0C7C">
          <w:pPr>
            <w:pStyle w:val="4455BC4BC1B241F29ADCA6CF35CC6D9C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94E289FC823D4802A16313A4B4639A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196C67-1FF6-402A-91B6-F4EB887ED21C}"/>
      </w:docPartPr>
      <w:docPartBody>
        <w:p w:rsidR="00CD0C7C" w:rsidRDefault="00CD0C7C">
          <w:pPr>
            <w:pStyle w:val="94E289FC823D4802A16313A4B4639A28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5F6EE55DADB34298A6459B9515086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D84CC-CD34-4430-9445-48B299B2D84E}"/>
      </w:docPartPr>
      <w:docPartBody>
        <w:p w:rsidR="00CD0C7C" w:rsidRDefault="00CD0C7C">
          <w:pPr>
            <w:pStyle w:val="5F6EE55DADB34298A6459B9515086803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5CEE50E1D16A49FAA71BDCC813B48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EB587F-D184-403B-97E8-8478D416281A}"/>
      </w:docPartPr>
      <w:docPartBody>
        <w:p w:rsidR="00CD0C7C" w:rsidRDefault="00CD0C7C">
          <w:pPr>
            <w:pStyle w:val="5CEE50E1D16A49FAA71BDCC813B4893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1E1AB068FBE847B1B46C122322C5E8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A8CC25-DD95-459C-B544-FEA20D1658A3}"/>
      </w:docPartPr>
      <w:docPartBody>
        <w:p w:rsidR="00CD0C7C" w:rsidRDefault="00CD0C7C">
          <w:pPr>
            <w:pStyle w:val="1E1AB068FBE847B1B46C122322C5E851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473A0BB14D842AC9CC02211FC8B51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FB82C3-54C6-45C2-A947-5CE70A7D39E1}"/>
      </w:docPartPr>
      <w:docPartBody>
        <w:p w:rsidR="00CD0C7C" w:rsidRDefault="00CD0C7C">
          <w:pPr>
            <w:pStyle w:val="5473A0BB14D842AC9CC02211FC8B51C9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7C"/>
    <w:rsid w:val="00C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76F92F0C37042E48622F7C1B3651073">
    <w:name w:val="576F92F0C37042E48622F7C1B3651073"/>
  </w:style>
  <w:style w:type="paragraph" w:customStyle="1" w:styleId="BC39F6F4821A4A6AB767610066DF53FE">
    <w:name w:val="BC39F6F4821A4A6AB767610066DF53FE"/>
  </w:style>
  <w:style w:type="paragraph" w:customStyle="1" w:styleId="C0E87EC53AD8481683F8F0982D2BF89E">
    <w:name w:val="C0E87EC53AD8481683F8F0982D2BF89E"/>
  </w:style>
  <w:style w:type="paragraph" w:customStyle="1" w:styleId="1576CF7D78B947EF80B42B95845AE92E">
    <w:name w:val="1576CF7D78B947EF80B42B95845AE92E"/>
  </w:style>
  <w:style w:type="paragraph" w:customStyle="1" w:styleId="519253BD16264C8ABC781E128F8A1E0C">
    <w:name w:val="519253BD16264C8ABC781E128F8A1E0C"/>
  </w:style>
  <w:style w:type="paragraph" w:customStyle="1" w:styleId="4455BC4BC1B241F29ADCA6CF35CC6D9C">
    <w:name w:val="4455BC4BC1B241F29ADCA6CF35CC6D9C"/>
  </w:style>
  <w:style w:type="paragraph" w:customStyle="1" w:styleId="94E289FC823D4802A16313A4B4639A28">
    <w:name w:val="94E289FC823D4802A16313A4B4639A28"/>
  </w:style>
  <w:style w:type="paragraph" w:customStyle="1" w:styleId="5F6EE55DADB34298A6459B9515086803">
    <w:name w:val="5F6EE55DADB34298A6459B9515086803"/>
  </w:style>
  <w:style w:type="paragraph" w:customStyle="1" w:styleId="5CEE50E1D16A49FAA71BDCC813B48939">
    <w:name w:val="5CEE50E1D16A49FAA71BDCC813B48939"/>
  </w:style>
  <w:style w:type="paragraph" w:customStyle="1" w:styleId="1E1AB068FBE847B1B46C122322C5E851">
    <w:name w:val="1E1AB068FBE847B1B46C122322C5E851"/>
  </w:style>
  <w:style w:type="paragraph" w:customStyle="1" w:styleId="5473A0BB14D842AC9CC02211FC8B51C9">
    <w:name w:val="5473A0BB14D842AC9CC02211FC8B5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template-usecase-4.dotx</Template>
  <TotalTime>33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12</cp:revision>
  <dcterms:created xsi:type="dcterms:W3CDTF">2017-08-15T08:59:00Z</dcterms:created>
  <dcterms:modified xsi:type="dcterms:W3CDTF">2017-08-22T06:43:00Z</dcterms:modified>
</cp:coreProperties>
</file>