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79A201031D742DCA9BCEEADEF8E7F5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UC-4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DCFB29A539C6454BAAD3F7F0B148C81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Diskuss – Rejoindre 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272269ECB7F846AB93699B7FBDB6C18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Un utilisateur désire rejoindre 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A4D9DEDE2D764531A2764AA83764573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24AE7" w:rsidP="00B24AE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A714CD2AE8DE4D18A13CA69C9E36E14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sur le client.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586B8C1EC52F43C18FE7D005FAE919B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626127721"/>
                <w:placeholder>
                  <w:docPart w:val="A89496EF3B7E4A6488BB7A93976AEC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1A2CB6" w:rsidP="004F7E83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L’utilisateur a pu rejoindre le channel et peut envoyer / recevoir les messages dans ce dernier.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50D2954222A40C1B9B064243E036DFA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4F6056" w:rsidRPr="004F6056" w:rsidRDefault="004F6056" w:rsidP="004F6056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choisi le channel qu’il veut rejoindre</w:t>
                </w:r>
              </w:p>
              <w:p w:rsidR="00965E3D" w:rsidRPr="00965E3D" w:rsidRDefault="004F6056" w:rsidP="00965E3D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Le serveur reçoit </w:t>
                </w:r>
                <w:r w:rsidR="00965E3D">
                  <w:t>la requête de la part du client</w:t>
                </w:r>
              </w:p>
              <w:p w:rsidR="006A5D2F" w:rsidRPr="004F6056" w:rsidRDefault="00965E3D" w:rsidP="00965E3D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rejoint le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085ACF5497484E81914A0756FD003D84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4F6056" w:rsidRDefault="004F6056" w:rsidP="004F605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4F6056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A171C6" w:rsidRDefault="004F6056" w:rsidP="00A171C6">
                <w:pPr>
                  <w:pStyle w:val="Paragraphedeliste"/>
                  <w:numPr>
                    <w:ilvl w:val="0"/>
                    <w:numId w:val="7"/>
                  </w:numPr>
                </w:pPr>
                <w:r>
                  <w:t>Le channel a été supprimé</w:t>
                </w:r>
              </w:p>
              <w:p w:rsidR="00597508" w:rsidRDefault="00597508" w:rsidP="00A171C6">
                <w:pPr>
                  <w:pStyle w:val="Paragraphedeliste"/>
                  <w:numPr>
                    <w:ilvl w:val="0"/>
                    <w:numId w:val="7"/>
                  </w:numPr>
                </w:pPr>
                <w:r>
                  <w:t>Une fenêtre s’ouvre pour expliquer ça à l’utilisateur</w:t>
                </w:r>
              </w:p>
              <w:p w:rsidR="00A171C6" w:rsidRDefault="00A171C6" w:rsidP="00A171C6"/>
              <w:p w:rsidR="00A171C6" w:rsidRDefault="00A171C6" w:rsidP="00A171C6">
                <w:r>
                  <w:t>2</w:t>
                </w:r>
                <w:r w:rsidRPr="00A171C6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597508" w:rsidRDefault="00A171C6" w:rsidP="00597508">
                <w:pPr>
                  <w:pStyle w:val="Paragraphedeliste"/>
                  <w:numPr>
                    <w:ilvl w:val="0"/>
                    <w:numId w:val="8"/>
                  </w:numPr>
                </w:pPr>
                <w:r>
                  <w:t>Le serveur ne répond plus</w:t>
                </w:r>
              </w:p>
              <w:p w:rsidR="00B03219" w:rsidRPr="004F6056" w:rsidRDefault="00597508" w:rsidP="00597508">
                <w:pPr>
                  <w:pStyle w:val="Paragraphedeliste"/>
                  <w:numPr>
                    <w:ilvl w:val="0"/>
                    <w:numId w:val="8"/>
                  </w:numPr>
                </w:pPr>
                <w:r>
                  <w:t>Un message d’erreur s’affiche à l’écran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813EBF48B714EC2818CB49B9040395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E4BDF50D5B7D4D44B10D1992CD598CE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A2CB6" w:rsidP="001A2CB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099C0B25594E4AE8B6E2C2B3ED965FC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1F2152" w:rsidP="001F215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22.08.2017 / 1.1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C5A"/>
    <w:multiLevelType w:val="hybridMultilevel"/>
    <w:tmpl w:val="114CDDA6"/>
    <w:lvl w:ilvl="0" w:tplc="86248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2D60"/>
    <w:multiLevelType w:val="hybridMultilevel"/>
    <w:tmpl w:val="F3F6B450"/>
    <w:lvl w:ilvl="0" w:tplc="DE6A1CE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2DFE"/>
    <w:multiLevelType w:val="hybridMultilevel"/>
    <w:tmpl w:val="4614C082"/>
    <w:lvl w:ilvl="0" w:tplc="C9F441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95CCC"/>
    <w:multiLevelType w:val="hybridMultilevel"/>
    <w:tmpl w:val="9C748C1C"/>
    <w:lvl w:ilvl="0" w:tplc="C1289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619E1"/>
    <w:multiLevelType w:val="hybridMultilevel"/>
    <w:tmpl w:val="22CEA17C"/>
    <w:lvl w:ilvl="0" w:tplc="72D49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A4E9E"/>
    <w:multiLevelType w:val="hybridMultilevel"/>
    <w:tmpl w:val="A6B4DFEA"/>
    <w:lvl w:ilvl="0" w:tplc="C1289B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623B2"/>
    <w:multiLevelType w:val="hybridMultilevel"/>
    <w:tmpl w:val="DE06270E"/>
    <w:lvl w:ilvl="0" w:tplc="86248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B6"/>
    <w:rsid w:val="00132A1D"/>
    <w:rsid w:val="00183928"/>
    <w:rsid w:val="001A2CB6"/>
    <w:rsid w:val="001F2152"/>
    <w:rsid w:val="003F6291"/>
    <w:rsid w:val="00490B48"/>
    <w:rsid w:val="004F6056"/>
    <w:rsid w:val="004F7E83"/>
    <w:rsid w:val="00597508"/>
    <w:rsid w:val="006A5D2F"/>
    <w:rsid w:val="00736CE6"/>
    <w:rsid w:val="00965E3D"/>
    <w:rsid w:val="009922C7"/>
    <w:rsid w:val="00A171C6"/>
    <w:rsid w:val="00AB3697"/>
    <w:rsid w:val="00B03219"/>
    <w:rsid w:val="00B24AE7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9AB6B"/>
  <w15:chartTrackingRefBased/>
  <w15:docId w15:val="{AF00E7A6-3BF0-4BA6-BB45-2C9C9A03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9A201031D742DCA9BCEEADEF8E7F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F534C5-1AE4-4B11-920D-D6E776501793}"/>
      </w:docPartPr>
      <w:docPartBody>
        <w:p w:rsidR="00031AB1" w:rsidRDefault="00841AAD">
          <w:pPr>
            <w:pStyle w:val="E79A201031D742DCA9BCEEADEF8E7F55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DCFB29A539C6454BAAD3F7F0B148C8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B7D3F-A1E2-43A1-B9A9-44242082FFB5}"/>
      </w:docPartPr>
      <w:docPartBody>
        <w:p w:rsidR="00031AB1" w:rsidRDefault="00841AAD">
          <w:pPr>
            <w:pStyle w:val="DCFB29A539C6454BAAD3F7F0B148C81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272269ECB7F846AB93699B7FBDB6C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E37619-6F33-4793-9946-E66AA90C16E1}"/>
      </w:docPartPr>
      <w:docPartBody>
        <w:p w:rsidR="00031AB1" w:rsidRDefault="00841AAD">
          <w:pPr>
            <w:pStyle w:val="272269ECB7F846AB93699B7FBDB6C188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A4D9DEDE2D764531A2764AA8376457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44A1AF-72C4-4431-985E-3D52F7BA9023}"/>
      </w:docPartPr>
      <w:docPartBody>
        <w:p w:rsidR="00031AB1" w:rsidRDefault="00841AAD">
          <w:pPr>
            <w:pStyle w:val="A4D9DEDE2D764531A2764AA83764573D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A714CD2AE8DE4D18A13CA69C9E36E1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BC3915-B25F-4346-A51D-4AF050C1720C}"/>
      </w:docPartPr>
      <w:docPartBody>
        <w:p w:rsidR="00031AB1" w:rsidRDefault="00841AAD">
          <w:pPr>
            <w:pStyle w:val="A714CD2AE8DE4D18A13CA69C9E36E145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586B8C1EC52F43C18FE7D005FAE919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710555-8583-4CE4-9ED9-FDCE826A9BA6}"/>
      </w:docPartPr>
      <w:docPartBody>
        <w:p w:rsidR="00031AB1" w:rsidRDefault="00841AAD">
          <w:pPr>
            <w:pStyle w:val="586B8C1EC52F43C18FE7D005FAE919B4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50D2954222A40C1B9B064243E036D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F10177-82BE-41ED-BD34-0B45E38C007D}"/>
      </w:docPartPr>
      <w:docPartBody>
        <w:p w:rsidR="00031AB1" w:rsidRDefault="00841AAD">
          <w:pPr>
            <w:pStyle w:val="C50D2954222A40C1B9B064243E036DFA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085ACF5497484E81914A0756FD003D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ACC802-D152-4CED-9F70-F9B844E25293}"/>
      </w:docPartPr>
      <w:docPartBody>
        <w:p w:rsidR="00031AB1" w:rsidRDefault="00841AAD">
          <w:pPr>
            <w:pStyle w:val="085ACF5497484E81914A0756FD003D84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813EBF48B714EC2818CB49B904039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853F21-3212-4AD8-9C7B-EEE185927C67}"/>
      </w:docPartPr>
      <w:docPartBody>
        <w:p w:rsidR="00031AB1" w:rsidRDefault="00841AAD">
          <w:pPr>
            <w:pStyle w:val="2813EBF48B714EC2818CB49B9040395D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E4BDF50D5B7D4D44B10D1992CD598C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DA71B0-26C6-41A7-A69D-0A93F362037E}"/>
      </w:docPartPr>
      <w:docPartBody>
        <w:p w:rsidR="00031AB1" w:rsidRDefault="00841AAD">
          <w:pPr>
            <w:pStyle w:val="E4BDF50D5B7D4D44B10D1992CD598CEE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099C0B25594E4AE8B6E2C2B3ED965F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278343-6690-4798-A9F2-22EA71BF235C}"/>
      </w:docPartPr>
      <w:docPartBody>
        <w:p w:rsidR="00031AB1" w:rsidRDefault="00841AAD">
          <w:pPr>
            <w:pStyle w:val="099C0B25594E4AE8B6E2C2B3ED965F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A89496EF3B7E4A6488BB7A93976AEC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D835A1-C74C-401F-8E47-AA86DC8266BF}"/>
      </w:docPartPr>
      <w:docPartBody>
        <w:p w:rsidR="00031AB1" w:rsidRDefault="00841AAD" w:rsidP="00841AAD">
          <w:pPr>
            <w:pStyle w:val="A89496EF3B7E4A6488BB7A93976AEC33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AD"/>
    <w:rsid w:val="00031AB1"/>
    <w:rsid w:val="0084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41AAD"/>
    <w:rPr>
      <w:color w:val="808080"/>
    </w:rPr>
  </w:style>
  <w:style w:type="paragraph" w:customStyle="1" w:styleId="E79A201031D742DCA9BCEEADEF8E7F55">
    <w:name w:val="E79A201031D742DCA9BCEEADEF8E7F55"/>
  </w:style>
  <w:style w:type="paragraph" w:customStyle="1" w:styleId="DCFB29A539C6454BAAD3F7F0B148C815">
    <w:name w:val="DCFB29A539C6454BAAD3F7F0B148C815"/>
  </w:style>
  <w:style w:type="paragraph" w:customStyle="1" w:styleId="272269ECB7F846AB93699B7FBDB6C188">
    <w:name w:val="272269ECB7F846AB93699B7FBDB6C188"/>
  </w:style>
  <w:style w:type="paragraph" w:customStyle="1" w:styleId="A4D9DEDE2D764531A2764AA83764573D">
    <w:name w:val="A4D9DEDE2D764531A2764AA83764573D"/>
  </w:style>
  <w:style w:type="paragraph" w:customStyle="1" w:styleId="A714CD2AE8DE4D18A13CA69C9E36E145">
    <w:name w:val="A714CD2AE8DE4D18A13CA69C9E36E145"/>
  </w:style>
  <w:style w:type="paragraph" w:customStyle="1" w:styleId="586B8C1EC52F43C18FE7D005FAE919B4">
    <w:name w:val="586B8C1EC52F43C18FE7D005FAE919B4"/>
  </w:style>
  <w:style w:type="paragraph" w:customStyle="1" w:styleId="C50D2954222A40C1B9B064243E036DFA">
    <w:name w:val="C50D2954222A40C1B9B064243E036DFA"/>
  </w:style>
  <w:style w:type="paragraph" w:customStyle="1" w:styleId="085ACF5497484E81914A0756FD003D84">
    <w:name w:val="085ACF5497484E81914A0756FD003D84"/>
  </w:style>
  <w:style w:type="paragraph" w:customStyle="1" w:styleId="2813EBF48B714EC2818CB49B9040395D">
    <w:name w:val="2813EBF48B714EC2818CB49B9040395D"/>
  </w:style>
  <w:style w:type="paragraph" w:customStyle="1" w:styleId="E4BDF50D5B7D4D44B10D1992CD598CEE">
    <w:name w:val="E4BDF50D5B7D4D44B10D1992CD598CEE"/>
  </w:style>
  <w:style w:type="paragraph" w:customStyle="1" w:styleId="099C0B25594E4AE8B6E2C2B3ED965FC0">
    <w:name w:val="099C0B25594E4AE8B6E2C2B3ED965FC0"/>
  </w:style>
  <w:style w:type="paragraph" w:customStyle="1" w:styleId="A89496EF3B7E4A6488BB7A93976AEC33">
    <w:name w:val="A89496EF3B7E4A6488BB7A93976AEC33"/>
    <w:rsid w:val="00841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template-usecase-7.dotx</Template>
  <TotalTime>11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8</cp:revision>
  <dcterms:created xsi:type="dcterms:W3CDTF">2017-08-15T09:59:00Z</dcterms:created>
  <dcterms:modified xsi:type="dcterms:W3CDTF">2017-08-22T06:43:00Z</dcterms:modified>
</cp:coreProperties>
</file>